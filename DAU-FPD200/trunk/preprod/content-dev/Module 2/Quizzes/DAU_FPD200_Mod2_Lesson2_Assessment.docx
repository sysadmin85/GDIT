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28"/>
        <w:gridCol w:w="1710"/>
        <w:gridCol w:w="10653"/>
      </w:tblGrid>
      <w:tr w:rsidR="00DD06AF" w:rsidRPr="008C36F1" w:rsidTr="00A50237">
        <w:trPr>
          <w:trHeight w:val="156"/>
          <w:tblHeader/>
        </w:trPr>
        <w:tc>
          <w:tcPr>
            <w:tcW w:w="828" w:type="dxa"/>
          </w:tcPr>
          <w:p w:rsidR="00DD06AF" w:rsidRPr="00A50237" w:rsidRDefault="00DD06AF">
            <w:pPr>
              <w:rPr>
                <w:b/>
                <w:sz w:val="20"/>
                <w:szCs w:val="20"/>
              </w:rPr>
            </w:pPr>
            <w:r w:rsidRPr="00A50237">
              <w:rPr>
                <w:b/>
                <w:sz w:val="20"/>
                <w:szCs w:val="20"/>
              </w:rPr>
              <w:t>EOL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b/>
                <w:sz w:val="20"/>
                <w:szCs w:val="20"/>
              </w:rPr>
            </w:pPr>
            <w:r w:rsidRPr="00A50237">
              <w:rPr>
                <w:b/>
                <w:sz w:val="20"/>
                <w:szCs w:val="20"/>
              </w:rPr>
              <w:t>Bloom’s Level</w:t>
            </w:r>
          </w:p>
        </w:tc>
        <w:tc>
          <w:tcPr>
            <w:tcW w:w="10653" w:type="dxa"/>
          </w:tcPr>
          <w:p w:rsidR="00DD06AF" w:rsidRPr="00A50237" w:rsidRDefault="00DD06AF">
            <w:pPr>
              <w:rPr>
                <w:b/>
                <w:sz w:val="20"/>
                <w:szCs w:val="20"/>
              </w:rPr>
            </w:pPr>
            <w:r w:rsidRPr="00A50237">
              <w:rPr>
                <w:b/>
                <w:sz w:val="20"/>
                <w:szCs w:val="20"/>
              </w:rPr>
              <w:t>Assessment item</w:t>
            </w:r>
          </w:p>
          <w:p w:rsidR="00DD06AF" w:rsidRPr="00A50237" w:rsidRDefault="00DD06AF">
            <w:pPr>
              <w:rPr>
                <w:b/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156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What are the two general characteristics that apply to all learning objectives?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Accurate and measurable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Descriptive and accurate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Measurable and descriptive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A50237">
              <w:rPr>
                <w:sz w:val="20"/>
                <w:szCs w:val="20"/>
                <w:highlight w:val="yellow"/>
              </w:rPr>
              <w:t>Observable and measurable</w:t>
            </w:r>
          </w:p>
          <w:p w:rsidR="00DD06AF" w:rsidRPr="00A50237" w:rsidRDefault="00DD06AF" w:rsidP="00862FD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156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 w:rsidP="00C73EE2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Which statement most accurately defines a learning objective?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  <w:highlight w:val="yellow"/>
              </w:rPr>
            </w:pPr>
            <w:r w:rsidRPr="00A50237">
              <w:rPr>
                <w:sz w:val="20"/>
                <w:szCs w:val="20"/>
                <w:highlight w:val="yellow"/>
              </w:rPr>
              <w:t>A single statement describing what learners will know, understand, or be expected to do as a result of a learning asset’s intervention.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A multi-sentence statement that measures what learners will know, understand or be expected to do as a result of a learning asset’s intervention.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A single statement describing how the learner is observed as he/she works through the learning asset.</w:t>
            </w:r>
          </w:p>
          <w:p w:rsidR="00DD06AF" w:rsidRPr="00A50237" w:rsidRDefault="00DD06AF" w:rsidP="00984B9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156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 w:rsidP="00C73EE2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Which of the following is a correctly written objective? 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The learner will be able to understand the concept of a state.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The learner will be able to know the 50 </w:t>
            </w:r>
            <w:smartTag w:uri="urn:schemas-microsoft-com:office:smarttags" w:element="place">
              <w:smartTag w:uri="urn:schemas-microsoft-com:office:smarttags" w:element="country-region">
                <w:r w:rsidRPr="00A50237">
                  <w:rPr>
                    <w:sz w:val="20"/>
                    <w:szCs w:val="20"/>
                  </w:rPr>
                  <w:t>US</w:t>
                </w:r>
              </w:smartTag>
            </w:smartTag>
            <w:r w:rsidRPr="00A50237">
              <w:rPr>
                <w:sz w:val="20"/>
                <w:szCs w:val="20"/>
              </w:rPr>
              <w:t xml:space="preserve"> states.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highlight w:val="yellow"/>
              </w:rPr>
            </w:pPr>
            <w:r w:rsidRPr="00A50237">
              <w:rPr>
                <w:sz w:val="20"/>
                <w:szCs w:val="20"/>
                <w:highlight w:val="yellow"/>
              </w:rPr>
              <w:t xml:space="preserve">The learner will be able to locate </w:t>
            </w:r>
            <w:smartTag w:uri="urn:schemas-microsoft-com:office:smarttags" w:element="State">
              <w:r w:rsidRPr="00A50237">
                <w:rPr>
                  <w:sz w:val="20"/>
                  <w:szCs w:val="20"/>
                  <w:highlight w:val="yellow"/>
                </w:rPr>
                <w:t>Michigan</w:t>
              </w:r>
            </w:smartTag>
            <w:r w:rsidRPr="00A50237">
              <w:rPr>
                <w:sz w:val="20"/>
                <w:szCs w:val="20"/>
                <w:highlight w:val="yellow"/>
              </w:rPr>
              <w:t xml:space="preserve">, </w:t>
            </w:r>
            <w:smartTag w:uri="urn:schemas-microsoft-com:office:smarttags" w:element="State">
              <w:r w:rsidRPr="00A50237">
                <w:rPr>
                  <w:sz w:val="20"/>
                  <w:szCs w:val="20"/>
                  <w:highlight w:val="yellow"/>
                </w:rPr>
                <w:t>Arizona</w:t>
              </w:r>
            </w:smartTag>
            <w:r w:rsidRPr="00A50237">
              <w:rPr>
                <w:sz w:val="20"/>
                <w:szCs w:val="20"/>
                <w:highlight w:val="yellow"/>
              </w:rPr>
              <w:t xml:space="preserve">, and </w:t>
            </w:r>
            <w:smartTag w:uri="urn:schemas-microsoft-com:office:smarttags" w:element="place">
              <w:smartTag w:uri="urn:schemas-microsoft-com:office:smarttags" w:element="State">
                <w:r w:rsidRPr="00A50237">
                  <w:rPr>
                    <w:sz w:val="20"/>
                    <w:szCs w:val="20"/>
                    <w:highlight w:val="yellow"/>
                  </w:rPr>
                  <w:t>Texas</w:t>
                </w:r>
              </w:smartTag>
            </w:smartTag>
            <w:r w:rsidRPr="00A50237">
              <w:rPr>
                <w:sz w:val="20"/>
                <w:szCs w:val="20"/>
                <w:highlight w:val="yellow"/>
              </w:rPr>
              <w:t xml:space="preserve"> on a map.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The learner will be able to think about the relationship between the Analysis and Design phases of the ADDIE process.</w:t>
            </w:r>
          </w:p>
        </w:tc>
      </w:tr>
      <w:tr w:rsidR="00DD06AF" w:rsidRPr="008C36F1" w:rsidTr="00A50237">
        <w:trPr>
          <w:trHeight w:val="156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 w:rsidP="00531C4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Describes the  general characteristics of a learning objective:</w:t>
            </w:r>
          </w:p>
          <w:p w:rsidR="00DD06AF" w:rsidRPr="00A50237" w:rsidRDefault="00DD06AF" w:rsidP="00984B94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</w:t>
            </w:r>
            <w:r w:rsidRPr="00A50237">
              <w:rPr>
                <w:sz w:val="20"/>
                <w:szCs w:val="20"/>
              </w:rPr>
              <w:softHyphen/>
            </w:r>
            <w:r w:rsidRPr="00A50237">
              <w:rPr>
                <w:sz w:val="20"/>
                <w:szCs w:val="20"/>
              </w:rPr>
              <w:softHyphen/>
            </w:r>
            <w:r w:rsidRPr="00A50237">
              <w:rPr>
                <w:sz w:val="20"/>
                <w:szCs w:val="20"/>
              </w:rPr>
              <w:softHyphen/>
            </w:r>
            <w:r w:rsidRPr="00A50237">
              <w:rPr>
                <w:sz w:val="20"/>
                <w:szCs w:val="20"/>
              </w:rPr>
              <w:softHyphen/>
            </w:r>
            <w:r w:rsidRPr="00A50237">
              <w:rPr>
                <w:sz w:val="20"/>
                <w:szCs w:val="20"/>
              </w:rPr>
              <w:softHyphen/>
            </w:r>
            <w:r w:rsidRPr="00A50237">
              <w:rPr>
                <w:sz w:val="20"/>
                <w:szCs w:val="20"/>
              </w:rPr>
              <w:softHyphen/>
            </w:r>
            <w:r w:rsidRPr="00A50237">
              <w:rPr>
                <w:sz w:val="20"/>
                <w:szCs w:val="20"/>
              </w:rPr>
              <w:softHyphen/>
            </w:r>
            <w:r w:rsidRPr="00A50237">
              <w:rPr>
                <w:sz w:val="20"/>
                <w:szCs w:val="20"/>
              </w:rPr>
              <w:softHyphen/>
              <w:t>_</w:t>
            </w:r>
            <w:r w:rsidRPr="00A50237">
              <w:rPr>
                <w:sz w:val="20"/>
                <w:szCs w:val="20"/>
                <w:highlight w:val="yellow"/>
              </w:rPr>
              <w:t>T</w:t>
            </w:r>
            <w:r w:rsidRPr="00A50237">
              <w:rPr>
                <w:sz w:val="20"/>
                <w:szCs w:val="20"/>
              </w:rPr>
              <w:t xml:space="preserve"> ___F Share common subject-verb-object structure.</w:t>
            </w:r>
          </w:p>
          <w:p w:rsidR="00DD06AF" w:rsidRPr="00A50237" w:rsidRDefault="00DD06AF" w:rsidP="00984B94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</w:t>
            </w:r>
            <w:r w:rsidRPr="00A50237">
              <w:rPr>
                <w:sz w:val="20"/>
                <w:szCs w:val="20"/>
                <w:highlight w:val="yellow"/>
              </w:rPr>
              <w:t>T</w:t>
            </w:r>
            <w:r w:rsidRPr="00A50237">
              <w:rPr>
                <w:sz w:val="20"/>
                <w:szCs w:val="20"/>
              </w:rPr>
              <w:t xml:space="preserve"> ___F Describe a behavior that learners are unable to demonstrate without the intervention of the learning asset.</w:t>
            </w:r>
          </w:p>
          <w:p w:rsidR="00DD06AF" w:rsidRPr="00A50237" w:rsidRDefault="00DD06AF" w:rsidP="00984B94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</w:t>
            </w:r>
            <w:r w:rsidRPr="00A50237">
              <w:rPr>
                <w:sz w:val="20"/>
                <w:szCs w:val="20"/>
                <w:highlight w:val="yellow"/>
              </w:rPr>
              <w:t>T</w:t>
            </w:r>
            <w:r w:rsidRPr="00A50237">
              <w:rPr>
                <w:sz w:val="20"/>
                <w:szCs w:val="20"/>
              </w:rPr>
              <w:t xml:space="preserve"> ___F Dictate all the choices that are made in the design and development of a learning asset.</w:t>
            </w:r>
          </w:p>
          <w:p w:rsidR="00DD06AF" w:rsidRPr="00A50237" w:rsidRDefault="00DD06AF" w:rsidP="00531C40">
            <w:pPr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156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</w:tc>
        <w:tc>
          <w:tcPr>
            <w:tcW w:w="10653" w:type="dxa"/>
          </w:tcPr>
          <w:p w:rsidR="00DD06AF" w:rsidRPr="00A50237" w:rsidRDefault="00DD06AF" w:rsidP="00DC4465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When considering the relationship between the Analysis phase and the Design phase:</w:t>
            </w:r>
          </w:p>
          <w:p w:rsidR="00DD06AF" w:rsidRPr="00A50237" w:rsidRDefault="00DD06AF" w:rsidP="00DC4465">
            <w:pPr>
              <w:rPr>
                <w:sz w:val="20"/>
                <w:szCs w:val="20"/>
              </w:rPr>
            </w:pPr>
          </w:p>
          <w:p w:rsidR="00DD06AF" w:rsidRPr="00A50237" w:rsidRDefault="00DD06AF" w:rsidP="00DC4465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</w:t>
            </w:r>
            <w:r w:rsidRPr="00A50237">
              <w:rPr>
                <w:sz w:val="20"/>
                <w:szCs w:val="20"/>
                <w:highlight w:val="yellow"/>
              </w:rPr>
              <w:t>__T</w:t>
            </w:r>
            <w:r w:rsidRPr="00A50237">
              <w:rPr>
                <w:sz w:val="20"/>
                <w:szCs w:val="20"/>
              </w:rPr>
              <w:t xml:space="preserve"> ___F  The needs analysis describes the performance gaps that the Design phase will address.</w:t>
            </w:r>
          </w:p>
          <w:p w:rsidR="00DD06AF" w:rsidRPr="00A50237" w:rsidRDefault="00DD06AF" w:rsidP="00DC4465">
            <w:pPr>
              <w:rPr>
                <w:sz w:val="20"/>
                <w:szCs w:val="20"/>
              </w:rPr>
            </w:pPr>
          </w:p>
          <w:p w:rsidR="00DD06AF" w:rsidRPr="00A50237" w:rsidRDefault="00DD06AF" w:rsidP="00DC4465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___T __</w:t>
            </w:r>
            <w:r w:rsidRPr="00A50237">
              <w:rPr>
                <w:sz w:val="20"/>
                <w:szCs w:val="20"/>
                <w:highlight w:val="yellow"/>
              </w:rPr>
              <w:t>_F</w:t>
            </w:r>
            <w:r w:rsidRPr="00A50237">
              <w:rPr>
                <w:sz w:val="20"/>
                <w:szCs w:val="20"/>
              </w:rPr>
              <w:t xml:space="preserve">  The job task analysis delineates each discrete enabling objective to be used in the Design phase.</w:t>
            </w:r>
          </w:p>
          <w:p w:rsidR="00DD06AF" w:rsidRPr="00A50237" w:rsidRDefault="00DD06AF" w:rsidP="00DC4465">
            <w:pPr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___T __</w:t>
            </w:r>
            <w:r w:rsidRPr="00A50237">
              <w:rPr>
                <w:sz w:val="20"/>
                <w:szCs w:val="20"/>
                <w:highlight w:val="yellow"/>
              </w:rPr>
              <w:t>_F</w:t>
            </w:r>
            <w:r w:rsidRPr="00A50237">
              <w:rPr>
                <w:sz w:val="20"/>
                <w:szCs w:val="20"/>
              </w:rPr>
              <w:t xml:space="preserve">  The learner analysis </w:t>
            </w:r>
            <w:r w:rsidRPr="00A50237">
              <w:rPr>
                <w:b/>
                <w:sz w:val="20"/>
                <w:szCs w:val="20"/>
              </w:rPr>
              <w:t>always</w:t>
            </w:r>
            <w:r w:rsidRPr="00A50237">
              <w:rPr>
                <w:sz w:val="20"/>
                <w:szCs w:val="20"/>
              </w:rPr>
              <w:t xml:space="preserve"> informs the Design phase of the prior-knowledge, experiential, and 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  <w:t>educational background of the target audience.</w:t>
            </w: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</w:t>
            </w:r>
            <w:r w:rsidRPr="00A50237">
              <w:rPr>
                <w:sz w:val="20"/>
                <w:szCs w:val="20"/>
                <w:highlight w:val="yellow"/>
              </w:rPr>
              <w:t>_T</w:t>
            </w:r>
            <w:r w:rsidRPr="00A50237">
              <w:rPr>
                <w:sz w:val="20"/>
                <w:szCs w:val="20"/>
              </w:rPr>
              <w:t xml:space="preserve"> ___F  An outcome of the job task analysis is a list of desired performance competencies that inform the Design </w:t>
            </w:r>
            <w:r w:rsidRPr="00A50237">
              <w:rPr>
                <w:sz w:val="20"/>
                <w:szCs w:val="20"/>
              </w:rPr>
              <w:tab/>
              <w:t>phase in the development of TOs and EOs.</w:t>
            </w: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___T ___</w:t>
            </w:r>
            <w:r w:rsidRPr="00A50237">
              <w:rPr>
                <w:sz w:val="20"/>
                <w:szCs w:val="20"/>
                <w:highlight w:val="yellow"/>
              </w:rPr>
              <w:t>_F</w:t>
            </w:r>
            <w:r w:rsidRPr="00A50237">
              <w:rPr>
                <w:sz w:val="20"/>
                <w:szCs w:val="20"/>
              </w:rPr>
              <w:t xml:space="preserve">  There is no real direct relationship between the Analysis phase and the Design phase.</w:t>
            </w: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tabs>
                <w:tab w:val="left" w:pos="1062"/>
              </w:tabs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156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DD06AF" w:rsidRPr="00A50237" w:rsidRDefault="00DD06AF" w:rsidP="0027468E">
            <w:pPr>
              <w:rPr>
                <w:sz w:val="20"/>
                <w:szCs w:val="20"/>
              </w:rPr>
            </w:pPr>
          </w:p>
          <w:p w:rsidR="00DD06AF" w:rsidRPr="00A50237" w:rsidRDefault="00DD06AF" w:rsidP="0027468E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Match the following levels of Bloom’s Taxonomy to their respective descriptions.</w:t>
            </w:r>
          </w:p>
          <w:p w:rsidR="00DD06AF" w:rsidRPr="00A50237" w:rsidRDefault="00DD06AF" w:rsidP="0027468E">
            <w:pPr>
              <w:rPr>
                <w:sz w:val="20"/>
                <w:szCs w:val="20"/>
                <w:u w:val="single"/>
              </w:rPr>
            </w:pPr>
            <w:r w:rsidRPr="00A50237">
              <w:rPr>
                <w:sz w:val="20"/>
                <w:szCs w:val="20"/>
                <w:u w:val="single"/>
              </w:rPr>
              <w:t>Bloom’s Levels</w:t>
            </w:r>
            <w:r w:rsidRPr="00A50237">
              <w:rPr>
                <w:sz w:val="20"/>
                <w:szCs w:val="20"/>
                <w:u w:val="single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>Descriptions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Evaluating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 xml:space="preserve">              </w:t>
            </w:r>
            <w:r w:rsidRPr="00A50237">
              <w:rPr>
                <w:sz w:val="20"/>
                <w:szCs w:val="20"/>
              </w:rPr>
              <w:t>Recall information (4)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Applying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 xml:space="preserve">              </w:t>
            </w:r>
            <w:r w:rsidRPr="00A50237">
              <w:rPr>
                <w:sz w:val="20"/>
                <w:szCs w:val="20"/>
              </w:rPr>
              <w:t>Explain ideas and concepts (6)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Creating 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 xml:space="preserve">              </w:t>
            </w:r>
            <w:r w:rsidRPr="00A50237">
              <w:rPr>
                <w:sz w:val="20"/>
                <w:szCs w:val="20"/>
              </w:rPr>
              <w:t>Justify a stand or a position (1)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 xml:space="preserve">              </w:t>
            </w:r>
            <w:r w:rsidRPr="00A50237">
              <w:rPr>
                <w:sz w:val="20"/>
                <w:szCs w:val="20"/>
              </w:rPr>
              <w:t>Use information in a new way (2)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Analyzing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 xml:space="preserve">              </w:t>
            </w:r>
            <w:r w:rsidRPr="00A50237">
              <w:rPr>
                <w:sz w:val="20"/>
                <w:szCs w:val="20"/>
              </w:rPr>
              <w:t>Create a new product or point of view (3)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Understanding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 xml:space="preserve">               </w:t>
            </w:r>
            <w:r w:rsidRPr="00A50237">
              <w:rPr>
                <w:sz w:val="20"/>
                <w:szCs w:val="20"/>
              </w:rPr>
              <w:t>Distinguish different parts (5)</w:t>
            </w:r>
          </w:p>
          <w:p w:rsidR="00DD06AF" w:rsidRPr="00A50237" w:rsidRDefault="00DD06AF" w:rsidP="0027468E">
            <w:pPr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2510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 w:rsidP="0027468E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Beginning with the lowest cognitive level of Bloom’s Taxonomy, order the levels in ascending order using the numbers 1 through 6.</w:t>
            </w:r>
          </w:p>
          <w:p w:rsidR="00DD06AF" w:rsidRPr="00A50237" w:rsidRDefault="00DD06AF" w:rsidP="00081246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081246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Applying</w:t>
            </w:r>
            <w:r w:rsidRPr="00A50237">
              <w:rPr>
                <w:sz w:val="20"/>
                <w:szCs w:val="20"/>
              </w:rPr>
              <w:tab/>
              <w:t>(3)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081246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Creating  (6)</w:t>
            </w:r>
          </w:p>
          <w:p w:rsidR="00DD06AF" w:rsidRPr="00A50237" w:rsidRDefault="00DD06AF" w:rsidP="00081246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Evaluating (5)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081246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Remembering (1)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081246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Analyzing (4)</w:t>
            </w:r>
          </w:p>
          <w:p w:rsidR="00DD06AF" w:rsidRPr="00A50237" w:rsidRDefault="00DD06AF" w:rsidP="00073F76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 </w:t>
            </w:r>
            <w:r w:rsidRPr="00A50237">
              <w:rPr>
                <w:sz w:val="20"/>
                <w:szCs w:val="20"/>
              </w:rPr>
              <w:t>Understanding (2)</w:t>
            </w:r>
          </w:p>
        </w:tc>
      </w:tr>
      <w:tr w:rsidR="00DD06AF" w:rsidRPr="008C36F1" w:rsidTr="00A50237">
        <w:trPr>
          <w:trHeight w:val="2729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 w:rsidP="0027468E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Label each set of verbs with the most appropriate level of Bloom’s Taxonomy.</w:t>
            </w:r>
          </w:p>
          <w:p w:rsidR="00DD06AF" w:rsidRPr="00A50237" w:rsidRDefault="00DD06AF" w:rsidP="0027468E">
            <w:pPr>
              <w:rPr>
                <w:sz w:val="20"/>
                <w:szCs w:val="20"/>
              </w:rPr>
            </w:pPr>
          </w:p>
          <w:p w:rsidR="00DD06AF" w:rsidRPr="00A50237" w:rsidRDefault="00DD06AF" w:rsidP="00040A0D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Applying</w:t>
            </w:r>
            <w:r w:rsidRPr="00A50237">
              <w:rPr>
                <w:sz w:val="20"/>
                <w:szCs w:val="20"/>
              </w:rPr>
              <w:tab/>
              <w:t>(e)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040A0D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Creating (a)</w:t>
            </w:r>
          </w:p>
          <w:p w:rsidR="00DD06AF" w:rsidRPr="00A50237" w:rsidRDefault="00DD06AF" w:rsidP="00040A0D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 </w:t>
            </w:r>
            <w:r w:rsidRPr="00A50237">
              <w:rPr>
                <w:sz w:val="20"/>
                <w:szCs w:val="20"/>
                <w:u w:val="single"/>
              </w:rPr>
              <w:t xml:space="preserve">         </w:t>
            </w:r>
            <w:r w:rsidRPr="00A50237">
              <w:rPr>
                <w:sz w:val="20"/>
                <w:szCs w:val="20"/>
              </w:rPr>
              <w:t>Evaluating (f)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040A0D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Remembering (b)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040A0D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Analyzing (c)</w:t>
            </w:r>
          </w:p>
          <w:p w:rsidR="00DD06AF" w:rsidRPr="00A50237" w:rsidRDefault="00DD06AF" w:rsidP="00040A0D">
            <w:pPr>
              <w:pStyle w:val="ListParagraph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    </w:t>
            </w:r>
            <w:r w:rsidRPr="00A50237">
              <w:rPr>
                <w:sz w:val="20"/>
                <w:szCs w:val="20"/>
              </w:rPr>
              <w:t>Understanding (d)</w:t>
            </w:r>
          </w:p>
          <w:p w:rsidR="00DD06AF" w:rsidRPr="00A50237" w:rsidRDefault="00DD06AF" w:rsidP="0027468E">
            <w:pPr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Generating and producing [creating] 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Recognizing and recalling  [remembering]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Differentiating and organizing [analyzing]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Interpreting and summarizing [understanding]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Executing, implementing [applying]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Checking, critiquing [evaluating]</w:t>
            </w:r>
          </w:p>
          <w:p w:rsidR="00DD06AF" w:rsidRPr="00A50237" w:rsidRDefault="00DD06AF" w:rsidP="0027468E">
            <w:pPr>
              <w:rPr>
                <w:sz w:val="20"/>
                <w:szCs w:val="20"/>
              </w:rPr>
            </w:pPr>
          </w:p>
          <w:p w:rsidR="00DD06AF" w:rsidRPr="00A50237" w:rsidRDefault="00DD06AF" w:rsidP="0027468E">
            <w:pPr>
              <w:rPr>
                <w:sz w:val="20"/>
                <w:szCs w:val="20"/>
              </w:rPr>
            </w:pPr>
          </w:p>
          <w:p w:rsidR="00DD06AF" w:rsidRPr="00A50237" w:rsidRDefault="00DD06AF" w:rsidP="00040A0D">
            <w:pPr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244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</w:p>
        </w:tc>
        <w:tc>
          <w:tcPr>
            <w:tcW w:w="10653" w:type="dxa"/>
          </w:tcPr>
          <w:p w:rsidR="00DD06AF" w:rsidRPr="00A50237" w:rsidRDefault="00DD06AF" w:rsidP="00073F76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When addressing how an action should be defined in a learning objective:</w:t>
            </w:r>
          </w:p>
          <w:p w:rsidR="00DD06AF" w:rsidRPr="00A50237" w:rsidRDefault="00DD06AF" w:rsidP="00073F76">
            <w:pPr>
              <w:rPr>
                <w:sz w:val="20"/>
                <w:szCs w:val="20"/>
              </w:rPr>
            </w:pPr>
          </w:p>
          <w:p w:rsidR="00DD06AF" w:rsidRPr="00A50237" w:rsidRDefault="00DD06AF" w:rsidP="00F5121E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</w:t>
            </w:r>
            <w:r w:rsidRPr="00A50237">
              <w:rPr>
                <w:sz w:val="20"/>
                <w:szCs w:val="20"/>
                <w:highlight w:val="yellow"/>
              </w:rPr>
              <w:t>_T</w:t>
            </w:r>
            <w:r w:rsidRPr="00A50237">
              <w:rPr>
                <w:sz w:val="20"/>
                <w:szCs w:val="20"/>
              </w:rPr>
              <w:t xml:space="preserve"> ___F  The hierarchical nature of Bloom’s Taxonomy is crucial to the organization and structure of all actions.</w:t>
            </w:r>
          </w:p>
          <w:p w:rsidR="00DD06AF" w:rsidRPr="00A50237" w:rsidRDefault="00DD06AF" w:rsidP="00073F76">
            <w:pPr>
              <w:rPr>
                <w:sz w:val="20"/>
                <w:szCs w:val="20"/>
              </w:rPr>
            </w:pPr>
          </w:p>
          <w:p w:rsidR="00DD06AF" w:rsidRPr="00A50237" w:rsidRDefault="00DD06AF" w:rsidP="00073F76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___T __</w:t>
            </w:r>
            <w:r w:rsidRPr="00A50237">
              <w:rPr>
                <w:sz w:val="20"/>
                <w:szCs w:val="20"/>
                <w:highlight w:val="yellow"/>
              </w:rPr>
              <w:t>__F</w:t>
            </w:r>
            <w:r w:rsidRPr="00A50237">
              <w:rPr>
                <w:sz w:val="20"/>
                <w:szCs w:val="20"/>
              </w:rPr>
              <w:t xml:space="preserve">  The action should contain a knowledge dimension that correlates to the level of Bloom’s Taxonomy.</w:t>
            </w:r>
          </w:p>
          <w:p w:rsidR="00DD06AF" w:rsidRPr="00A50237" w:rsidRDefault="00DD06AF" w:rsidP="00073F76">
            <w:pPr>
              <w:rPr>
                <w:sz w:val="20"/>
                <w:szCs w:val="20"/>
              </w:rPr>
            </w:pPr>
          </w:p>
          <w:p w:rsidR="00DD06AF" w:rsidRPr="00A50237" w:rsidRDefault="00DD06AF" w:rsidP="00073F76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___T ___</w:t>
            </w:r>
            <w:r w:rsidRPr="00A50237">
              <w:rPr>
                <w:sz w:val="20"/>
                <w:szCs w:val="20"/>
                <w:highlight w:val="yellow"/>
              </w:rPr>
              <w:t>_F</w:t>
            </w:r>
            <w:r w:rsidRPr="00A50237">
              <w:rPr>
                <w:sz w:val="20"/>
                <w:szCs w:val="20"/>
              </w:rPr>
              <w:t xml:space="preserve">  The action usually contains a verb.</w:t>
            </w:r>
          </w:p>
          <w:p w:rsidR="00DD06AF" w:rsidRPr="00A50237" w:rsidRDefault="00DD06AF" w:rsidP="00073F76">
            <w:pPr>
              <w:rPr>
                <w:sz w:val="20"/>
                <w:szCs w:val="20"/>
              </w:rPr>
            </w:pPr>
          </w:p>
          <w:p w:rsidR="00DD06AF" w:rsidRPr="00A50237" w:rsidRDefault="00DD06AF" w:rsidP="00507AA7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___</w:t>
            </w:r>
            <w:r w:rsidRPr="00A50237">
              <w:rPr>
                <w:sz w:val="20"/>
                <w:szCs w:val="20"/>
                <w:highlight w:val="yellow"/>
              </w:rPr>
              <w:t>_T</w:t>
            </w:r>
            <w:r w:rsidRPr="00A50237">
              <w:rPr>
                <w:sz w:val="20"/>
                <w:szCs w:val="20"/>
              </w:rPr>
              <w:t xml:space="preserve"> ___F  The action should reflect the appropriate cognitive level as measured by  Bloom’s Taxonomy.</w:t>
            </w:r>
          </w:p>
        </w:tc>
      </w:tr>
      <w:tr w:rsidR="00DD06AF" w:rsidRPr="008C36F1" w:rsidTr="00A50237">
        <w:trPr>
          <w:trHeight w:val="1738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 w:rsidP="00B2672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Match the following dimensions of learning to their respective descriptions.</w:t>
            </w: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  <w:p w:rsidR="00DD06AF" w:rsidRPr="00A50237" w:rsidRDefault="00DD06AF" w:rsidP="00B26720">
            <w:pPr>
              <w:rPr>
                <w:sz w:val="20"/>
                <w:szCs w:val="20"/>
                <w:u w:val="single"/>
              </w:rPr>
            </w:pPr>
            <w:r w:rsidRPr="00A50237">
              <w:rPr>
                <w:sz w:val="20"/>
                <w:szCs w:val="20"/>
                <w:u w:val="single"/>
              </w:rPr>
              <w:t>Knowledge Dimensions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>Descriptions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9"/>
              </w:numPr>
              <w:tabs>
                <w:tab w:val="left" w:pos="3672"/>
              </w:tabs>
              <w:ind w:left="252" w:hanging="252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Factual Knowledge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  <w:u w:val="single"/>
              </w:rPr>
              <w:t xml:space="preserve">          t</w:t>
            </w:r>
            <w:r w:rsidRPr="00A50237">
              <w:rPr>
                <w:sz w:val="20"/>
                <w:szCs w:val="20"/>
              </w:rPr>
              <w:t>erminology or specific details and elements (1)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Metacognitive Knowledge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  <w:t xml:space="preserve">  </w:t>
            </w:r>
            <w:r w:rsidRPr="00A50237">
              <w:rPr>
                <w:sz w:val="20"/>
                <w:szCs w:val="20"/>
                <w:u w:val="single"/>
              </w:rPr>
              <w:t xml:space="preserve">         </w:t>
            </w:r>
            <w:r w:rsidRPr="00A50237">
              <w:rPr>
                <w:sz w:val="20"/>
                <w:szCs w:val="20"/>
              </w:rPr>
              <w:t>subject-specific skills, techniques, and methods (4)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Conceptual Knowledge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  <w:t xml:space="preserve">  </w:t>
            </w:r>
            <w:r w:rsidRPr="00A50237">
              <w:rPr>
                <w:sz w:val="20"/>
                <w:szCs w:val="20"/>
                <w:u w:val="single"/>
              </w:rPr>
              <w:t xml:space="preserve">         </w:t>
            </w:r>
            <w:r w:rsidRPr="00A50237">
              <w:rPr>
                <w:sz w:val="20"/>
                <w:szCs w:val="20"/>
              </w:rPr>
              <w:t>knowledge of the process of thinking, self-knowledge (2)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Procedural Knowledge</w:t>
            </w:r>
            <w:r w:rsidRPr="00A50237">
              <w:rPr>
                <w:sz w:val="20"/>
                <w:szCs w:val="20"/>
              </w:rPr>
              <w:tab/>
            </w:r>
            <w:r w:rsidRPr="00A50237">
              <w:rPr>
                <w:sz w:val="20"/>
                <w:szCs w:val="20"/>
              </w:rPr>
              <w:tab/>
              <w:t xml:space="preserve">  </w:t>
            </w:r>
            <w:r w:rsidRPr="00A50237">
              <w:rPr>
                <w:sz w:val="20"/>
                <w:szCs w:val="20"/>
                <w:u w:val="single"/>
              </w:rPr>
              <w:t xml:space="preserve">         </w:t>
            </w:r>
            <w:r w:rsidRPr="00A50237">
              <w:rPr>
                <w:sz w:val="20"/>
                <w:szCs w:val="20"/>
              </w:rPr>
              <w:t>classifications and categories, theories, models, structures (3)</w:t>
            </w:r>
          </w:p>
          <w:p w:rsidR="00DD06AF" w:rsidRPr="00A50237" w:rsidRDefault="00DD06AF" w:rsidP="00984B94">
            <w:pPr>
              <w:rPr>
                <w:sz w:val="20"/>
                <w:szCs w:val="20"/>
              </w:rPr>
            </w:pPr>
          </w:p>
          <w:p w:rsidR="00DD06AF" w:rsidRPr="00A50237" w:rsidRDefault="00DD06AF" w:rsidP="00984B94">
            <w:pPr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1381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10</w:t>
            </w:r>
            <w:r w:rsidRPr="00A50237">
              <w:rPr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DD06AF" w:rsidRPr="00A50237" w:rsidRDefault="00DD06AF" w:rsidP="00B26720">
            <w:pPr>
              <w:rPr>
                <w:b/>
                <w:i/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Given the knowledge/cognitive process dimensions chart below, enter the number of the cell in which this objective would be placed:  </w:t>
            </w:r>
            <w:r w:rsidRPr="00A50237">
              <w:rPr>
                <w:b/>
                <w:i/>
                <w:sz w:val="20"/>
                <w:szCs w:val="20"/>
              </w:rPr>
              <w:t>The learner will be able to create a flow chart depicting the cardiopulmonary resuscitation (CPR) process.</w:t>
            </w: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452"/>
              <w:gridCol w:w="1207"/>
              <w:gridCol w:w="1251"/>
              <w:gridCol w:w="1158"/>
              <w:gridCol w:w="1158"/>
              <w:gridCol w:w="1158"/>
              <w:gridCol w:w="1161"/>
            </w:tblGrid>
            <w:tr w:rsidR="00DD06AF" w:rsidRPr="006D5D46" w:rsidTr="00702688">
              <w:trPr>
                <w:trHeight w:val="312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Knowledge Dimension</w:t>
                  </w:r>
                </w:p>
              </w:tc>
              <w:tc>
                <w:tcPr>
                  <w:tcW w:w="709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Cognitive Process Dimension</w:t>
                  </w:r>
                </w:p>
              </w:tc>
            </w:tr>
            <w:tr w:rsidR="00DD06AF" w:rsidRPr="006D5D46" w:rsidTr="003952C6">
              <w:trPr>
                <w:trHeight w:val="312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606060"/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</w:p>
              </w:tc>
              <w:tc>
                <w:tcPr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Remember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Understand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Apply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Analyze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Evaluate</w:t>
                  </w: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jc w:val="center"/>
                    <w:rPr>
                      <w:i/>
                    </w:rPr>
                  </w:pPr>
                  <w:r w:rsidRPr="006D5D46">
                    <w:rPr>
                      <w:i/>
                    </w:rPr>
                    <w:t>Create</w:t>
                  </w:r>
                </w:p>
              </w:tc>
            </w:tr>
            <w:tr w:rsidR="00DD06AF" w:rsidTr="003952C6">
              <w:trPr>
                <w:trHeight w:val="312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 w:rsidRPr="006D5D46">
                    <w:rPr>
                      <w:i/>
                    </w:rPr>
                    <w:t>Factual Knowledge</w:t>
                  </w:r>
                </w:p>
              </w:tc>
              <w:tc>
                <w:tcPr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A1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A2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A3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A4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A5</w:t>
                  </w: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A6</w:t>
                  </w:r>
                </w:p>
              </w:tc>
            </w:tr>
            <w:tr w:rsidR="00DD06AF" w:rsidTr="003952C6">
              <w:trPr>
                <w:trHeight w:val="312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 w:rsidRPr="006D5D46">
                    <w:rPr>
                      <w:i/>
                    </w:rPr>
                    <w:t>Conceptual Knowledge</w:t>
                  </w:r>
                </w:p>
              </w:tc>
              <w:tc>
                <w:tcPr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B1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B2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B3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B4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B5</w:t>
                  </w: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B6</w:t>
                  </w:r>
                </w:p>
              </w:tc>
            </w:tr>
            <w:tr w:rsidR="00DD06AF" w:rsidTr="003952C6">
              <w:trPr>
                <w:trHeight w:val="312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 w:rsidRPr="006D5D46">
                    <w:rPr>
                      <w:i/>
                    </w:rPr>
                    <w:t>Procedural Knowledge</w:t>
                  </w:r>
                </w:p>
              </w:tc>
              <w:tc>
                <w:tcPr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C1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C2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C3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3952C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highlight w:val="yellow"/>
                    </w:rPr>
                  </w:pPr>
                  <w:r w:rsidRPr="00172A37">
                    <w:t>C4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C5</w:t>
                  </w: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 w:rsidRPr="00172A37">
                    <w:rPr>
                      <w:highlight w:val="yellow"/>
                    </w:rPr>
                    <w:t>C6</w:t>
                  </w:r>
                </w:p>
              </w:tc>
            </w:tr>
            <w:tr w:rsidR="00DD06AF" w:rsidTr="003952C6">
              <w:trPr>
                <w:trHeight w:val="312"/>
              </w:trPr>
              <w:tc>
                <w:tcPr>
                  <w:tcW w:w="14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Pr="006D5D46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  <w:rPr>
                      <w:i/>
                    </w:rPr>
                  </w:pPr>
                  <w:r w:rsidRPr="006D5D46">
                    <w:rPr>
                      <w:i/>
                    </w:rPr>
                    <w:t>Metacognitive Knowledge</w:t>
                  </w:r>
                </w:p>
              </w:tc>
              <w:tc>
                <w:tcPr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D1</w:t>
                  </w:r>
                </w:p>
              </w:tc>
              <w:tc>
                <w:tcPr>
                  <w:tcW w:w="12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D2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D3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D4</w:t>
                  </w:r>
                </w:p>
              </w:tc>
              <w:tc>
                <w:tcPr>
                  <w:tcW w:w="11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D5</w:t>
                  </w:r>
                </w:p>
              </w:tc>
              <w:tc>
                <w:tcPr>
                  <w:tcW w:w="11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06AF" w:rsidRDefault="00DD06AF" w:rsidP="00B35A3E">
                  <w:pPr>
                    <w:pStyle w:val="Enspirebulletedtext"/>
                    <w:numPr>
                      <w:ilvl w:val="0"/>
                      <w:numId w:val="0"/>
                    </w:numPr>
                  </w:pPr>
                  <w:r>
                    <w:t>D6</w:t>
                  </w:r>
                </w:p>
              </w:tc>
            </w:tr>
          </w:tbl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368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11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DD06AF" w:rsidRPr="00A50237" w:rsidRDefault="00DD06AF" w:rsidP="00B2672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When considering the object of a learning objective:</w:t>
            </w: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</w:t>
            </w:r>
            <w:r w:rsidRPr="00A50237">
              <w:rPr>
                <w:sz w:val="20"/>
                <w:szCs w:val="20"/>
                <w:highlight w:val="yellow"/>
              </w:rPr>
              <w:t>_T</w:t>
            </w:r>
            <w:r w:rsidRPr="00A50237">
              <w:rPr>
                <w:sz w:val="20"/>
                <w:szCs w:val="20"/>
              </w:rPr>
              <w:t xml:space="preserve"> ___F  Objects reflect the knowledge that the learner will be expected to demonstrate.</w:t>
            </w: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___T__ </w:t>
            </w:r>
            <w:r w:rsidRPr="00A50237">
              <w:rPr>
                <w:sz w:val="20"/>
                <w:szCs w:val="20"/>
                <w:highlight w:val="yellow"/>
              </w:rPr>
              <w:t>_F</w:t>
            </w:r>
            <w:r w:rsidRPr="00A50237">
              <w:rPr>
                <w:sz w:val="20"/>
                <w:szCs w:val="20"/>
              </w:rPr>
              <w:t xml:space="preserve">   Objects are classified by a cognitive dimension.</w:t>
            </w: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__</w:t>
            </w:r>
            <w:r w:rsidRPr="00A50237">
              <w:rPr>
                <w:sz w:val="20"/>
                <w:szCs w:val="20"/>
                <w:highlight w:val="yellow"/>
              </w:rPr>
              <w:t>_T</w:t>
            </w:r>
            <w:r w:rsidRPr="00A50237">
              <w:rPr>
                <w:sz w:val="20"/>
                <w:szCs w:val="20"/>
              </w:rPr>
              <w:t xml:space="preserve"> ____F Objects are classified by a knowledge dimension.</w:t>
            </w: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368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11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Remembering</w:t>
            </w:r>
          </w:p>
        </w:tc>
        <w:tc>
          <w:tcPr>
            <w:tcW w:w="10653" w:type="dxa"/>
          </w:tcPr>
          <w:p w:rsidR="00DD06AF" w:rsidRPr="00A50237" w:rsidRDefault="00DD06AF" w:rsidP="00B2672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The Knowledge Dimension:</w:t>
            </w:r>
          </w:p>
          <w:p w:rsidR="00DD06AF" w:rsidRPr="00A50237" w:rsidRDefault="00DD06AF" w:rsidP="00B26720">
            <w:pPr>
              <w:rPr>
                <w:sz w:val="20"/>
                <w:szCs w:val="20"/>
              </w:rPr>
            </w:pP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highlight w:val="yellow"/>
              </w:rPr>
            </w:pPr>
            <w:r w:rsidRPr="00A50237">
              <w:rPr>
                <w:sz w:val="20"/>
                <w:szCs w:val="20"/>
                <w:highlight w:val="yellow"/>
              </w:rPr>
              <w:t>includes the factual, conceptual, procedural, and metacognitive.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Includes the factual, concrete, procedural, and metacognitive.</w:t>
            </w:r>
          </w:p>
          <w:p w:rsidR="00DD06AF" w:rsidRPr="00A50237" w:rsidRDefault="00DD06AF" w:rsidP="00A5023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 xml:space="preserve">Includes the factual, intuitive, procedural, and metacognitive. </w:t>
            </w:r>
          </w:p>
        </w:tc>
      </w:tr>
      <w:tr w:rsidR="00DD06AF" w:rsidRPr="008C36F1" w:rsidTr="00A50237">
        <w:trPr>
          <w:trHeight w:val="1381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12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DD06AF" w:rsidRPr="00A50237" w:rsidRDefault="00DD06AF" w:rsidP="00B26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</w:t>
            </w:r>
            <w:r w:rsidRPr="00A50237">
              <w:rPr>
                <w:sz w:val="20"/>
                <w:szCs w:val="20"/>
              </w:rPr>
              <w:t xml:space="preserve"> whether the following three objectives are valid.</w:t>
            </w:r>
          </w:p>
          <w:p w:rsidR="00DD06AF" w:rsidRPr="00A50237" w:rsidRDefault="00DD06AF" w:rsidP="00040A0D">
            <w:pPr>
              <w:rPr>
                <w:i/>
                <w:sz w:val="20"/>
                <w:szCs w:val="20"/>
              </w:rPr>
            </w:pPr>
            <w:r w:rsidRPr="00A50237">
              <w:rPr>
                <w:i/>
                <w:sz w:val="20"/>
                <w:szCs w:val="20"/>
              </w:rPr>
              <w:t>___</w:t>
            </w:r>
            <w:r w:rsidRPr="00A50237">
              <w:rPr>
                <w:i/>
                <w:sz w:val="20"/>
                <w:szCs w:val="20"/>
                <w:highlight w:val="yellow"/>
              </w:rPr>
              <w:t>_Yes</w:t>
            </w:r>
            <w:r w:rsidRPr="00A50237">
              <w:rPr>
                <w:i/>
                <w:sz w:val="20"/>
                <w:szCs w:val="20"/>
              </w:rPr>
              <w:t xml:space="preserve"> ____No  The student will be able to convert temperatures from Fahrenheit to Celsius. </w:t>
            </w:r>
          </w:p>
          <w:p w:rsidR="00DD06AF" w:rsidRPr="00A50237" w:rsidRDefault="00DD06AF" w:rsidP="00040A0D">
            <w:pPr>
              <w:rPr>
                <w:i/>
                <w:sz w:val="20"/>
                <w:szCs w:val="20"/>
              </w:rPr>
            </w:pPr>
            <w:r w:rsidRPr="00A50237">
              <w:rPr>
                <w:i/>
                <w:sz w:val="20"/>
                <w:szCs w:val="20"/>
              </w:rPr>
              <w:t>___</w:t>
            </w:r>
            <w:r w:rsidRPr="00A50237">
              <w:rPr>
                <w:i/>
                <w:sz w:val="20"/>
                <w:szCs w:val="20"/>
                <w:highlight w:val="yellow"/>
              </w:rPr>
              <w:t>_Ye</w:t>
            </w:r>
            <w:r w:rsidRPr="00A50237">
              <w:rPr>
                <w:i/>
                <w:sz w:val="20"/>
                <w:szCs w:val="20"/>
              </w:rPr>
              <w:t xml:space="preserve">s ____No  </w:t>
            </w:r>
            <w:r>
              <w:rPr>
                <w:i/>
                <w:sz w:val="20"/>
                <w:szCs w:val="20"/>
              </w:rPr>
              <w:t>The student w</w:t>
            </w:r>
            <w:r w:rsidRPr="00A50237">
              <w:rPr>
                <w:i/>
                <w:sz w:val="20"/>
                <w:szCs w:val="20"/>
              </w:rPr>
              <w:t>ill be able to change the oil in a car.</w:t>
            </w:r>
          </w:p>
          <w:p w:rsidR="00DD06AF" w:rsidRPr="00A50237" w:rsidRDefault="00DD06AF" w:rsidP="00040A0D">
            <w:pPr>
              <w:rPr>
                <w:i/>
                <w:sz w:val="20"/>
                <w:szCs w:val="20"/>
              </w:rPr>
            </w:pPr>
            <w:r w:rsidRPr="00A50237">
              <w:rPr>
                <w:i/>
                <w:sz w:val="20"/>
                <w:szCs w:val="20"/>
              </w:rPr>
              <w:t>____Yes ___</w:t>
            </w:r>
            <w:r w:rsidRPr="00A50237">
              <w:rPr>
                <w:i/>
                <w:sz w:val="20"/>
                <w:szCs w:val="20"/>
                <w:highlight w:val="yellow"/>
              </w:rPr>
              <w:t>_No</w:t>
            </w:r>
            <w:r w:rsidRPr="00A50237">
              <w:rPr>
                <w:i/>
                <w:sz w:val="20"/>
                <w:szCs w:val="20"/>
              </w:rPr>
              <w:t xml:space="preserve">  </w:t>
            </w:r>
            <w:r>
              <w:rPr>
                <w:i/>
                <w:sz w:val="20"/>
                <w:szCs w:val="20"/>
              </w:rPr>
              <w:t>The student w</w:t>
            </w:r>
            <w:r w:rsidRPr="00A50237">
              <w:rPr>
                <w:i/>
                <w:sz w:val="20"/>
                <w:szCs w:val="20"/>
              </w:rPr>
              <w:t xml:space="preserve">ill understand the difference between a solid and a broken yellow line on a highway. </w:t>
            </w:r>
          </w:p>
          <w:p w:rsidR="00DD06AF" w:rsidRPr="00A50237" w:rsidRDefault="00DD06AF" w:rsidP="0070258E">
            <w:pPr>
              <w:rPr>
                <w:i/>
                <w:sz w:val="20"/>
                <w:szCs w:val="20"/>
              </w:rPr>
            </w:pPr>
          </w:p>
        </w:tc>
      </w:tr>
      <w:tr w:rsidR="00DD06AF" w:rsidRPr="008C36F1" w:rsidTr="00A50237">
        <w:trPr>
          <w:trHeight w:val="1381"/>
        </w:trPr>
        <w:tc>
          <w:tcPr>
            <w:tcW w:w="828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13</w:t>
            </w:r>
          </w:p>
        </w:tc>
        <w:tc>
          <w:tcPr>
            <w:tcW w:w="1710" w:type="dxa"/>
          </w:tcPr>
          <w:p w:rsidR="00DD06AF" w:rsidRPr="00A50237" w:rsidRDefault="00DD06AF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Understanding</w:t>
            </w:r>
          </w:p>
        </w:tc>
        <w:tc>
          <w:tcPr>
            <w:tcW w:w="10653" w:type="dxa"/>
          </w:tcPr>
          <w:p w:rsidR="00DD06AF" w:rsidRPr="00A50237" w:rsidRDefault="00DD06AF" w:rsidP="00B26720">
            <w:pPr>
              <w:rPr>
                <w:sz w:val="20"/>
                <w:szCs w:val="20"/>
              </w:rPr>
            </w:pPr>
            <w:r w:rsidRPr="00A50237">
              <w:rPr>
                <w:sz w:val="20"/>
                <w:szCs w:val="20"/>
              </w:rPr>
              <w:t>Label the terminal learning objective (TLO) and the enabling learning objective (ELO) below.</w:t>
            </w:r>
          </w:p>
          <w:p w:rsidR="00DD06AF" w:rsidRPr="00A50237" w:rsidRDefault="00DD06AF" w:rsidP="00490D40">
            <w:pPr>
              <w:rPr>
                <w:sz w:val="20"/>
                <w:szCs w:val="20"/>
              </w:rPr>
            </w:pPr>
          </w:p>
          <w:p w:rsidR="00DD06AF" w:rsidRPr="00A50237" w:rsidRDefault="00DD06AF" w:rsidP="00490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TLO</w:t>
            </w:r>
            <w:r>
              <w:rPr>
                <w:sz w:val="20"/>
                <w:szCs w:val="20"/>
              </w:rPr>
              <w:t xml:space="preserve"> </w:t>
            </w:r>
            <w:r w:rsidRPr="00A50237">
              <w:rPr>
                <w:sz w:val="20"/>
                <w:szCs w:val="20"/>
              </w:rPr>
              <w:t>The learner will be able to wirelessly access remote files.</w:t>
            </w:r>
          </w:p>
          <w:p w:rsidR="00DD06AF" w:rsidRPr="00A50237" w:rsidRDefault="00DD06AF" w:rsidP="00490D40">
            <w:pPr>
              <w:rPr>
                <w:sz w:val="20"/>
                <w:szCs w:val="20"/>
                <w:u w:val="single"/>
              </w:rPr>
            </w:pPr>
            <w:r w:rsidRPr="00A50237">
              <w:rPr>
                <w:sz w:val="20"/>
                <w:szCs w:val="20"/>
                <w:u w:val="single"/>
              </w:rPr>
              <w:t xml:space="preserve">      </w:t>
            </w:r>
          </w:p>
          <w:p w:rsidR="00DD06AF" w:rsidRPr="00A50237" w:rsidRDefault="00DD06AF" w:rsidP="00490D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EJO</w:t>
            </w:r>
            <w:r w:rsidRPr="00A50237">
              <w:rPr>
                <w:sz w:val="20"/>
                <w:szCs w:val="20"/>
                <w:u w:val="single"/>
              </w:rPr>
              <w:t xml:space="preserve"> </w:t>
            </w:r>
            <w:r w:rsidRPr="00A50237">
              <w:rPr>
                <w:sz w:val="20"/>
                <w:szCs w:val="20"/>
              </w:rPr>
              <w:t xml:space="preserve">The learner will be able to wirelessly connect to the Internet. </w:t>
            </w:r>
          </w:p>
        </w:tc>
      </w:tr>
    </w:tbl>
    <w:p w:rsidR="00DD06AF" w:rsidRDefault="00DD06AF">
      <w:pPr>
        <w:rPr>
          <w:sz w:val="20"/>
          <w:szCs w:val="20"/>
        </w:rPr>
      </w:pPr>
    </w:p>
    <w:p w:rsidR="00DD06AF" w:rsidRPr="008C36F1" w:rsidRDefault="00DD06AF">
      <w:pPr>
        <w:rPr>
          <w:sz w:val="20"/>
          <w:szCs w:val="20"/>
        </w:rPr>
      </w:pPr>
      <w:r>
        <w:rPr>
          <w:sz w:val="20"/>
          <w:szCs w:val="20"/>
        </w:rPr>
        <w:t>Chances of scoring a 70% or higher by blind guessing = approx. 1 in 8,670</w:t>
      </w:r>
    </w:p>
    <w:sectPr w:rsidR="00DD06AF" w:rsidRPr="008C36F1" w:rsidSect="00081246">
      <w:head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6AF" w:rsidRDefault="00DD06AF" w:rsidP="008C36F1">
      <w:r>
        <w:separator/>
      </w:r>
    </w:p>
  </w:endnote>
  <w:endnote w:type="continuationSeparator" w:id="0">
    <w:p w:rsidR="00DD06AF" w:rsidRDefault="00DD06AF" w:rsidP="008C3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6AF" w:rsidRDefault="00DD06AF" w:rsidP="008C36F1">
      <w:r>
        <w:separator/>
      </w:r>
    </w:p>
  </w:footnote>
  <w:footnote w:type="continuationSeparator" w:id="0">
    <w:p w:rsidR="00DD06AF" w:rsidRDefault="00DD06AF" w:rsidP="008C36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6AF" w:rsidRDefault="00DD06AF" w:rsidP="008C36F1">
    <w:pPr>
      <w:pStyle w:val="Header"/>
      <w:jc w:val="center"/>
      <w:rPr>
        <w:b/>
        <w:sz w:val="20"/>
        <w:szCs w:val="20"/>
      </w:rPr>
    </w:pPr>
    <w:r w:rsidRPr="008C36F1">
      <w:rPr>
        <w:b/>
        <w:sz w:val="20"/>
        <w:szCs w:val="20"/>
      </w:rPr>
      <w:t>Assessment</w:t>
    </w:r>
    <w:r>
      <w:rPr>
        <w:b/>
        <w:sz w:val="20"/>
        <w:szCs w:val="20"/>
      </w:rPr>
      <w:t xml:space="preserve">: </w:t>
    </w:r>
    <w:r w:rsidRPr="002375C3">
      <w:rPr>
        <w:b/>
        <w:sz w:val="20"/>
        <w:szCs w:val="20"/>
      </w:rPr>
      <w:t>Module</w:t>
    </w:r>
    <w:r>
      <w:rPr>
        <w:b/>
        <w:sz w:val="20"/>
        <w:szCs w:val="20"/>
      </w:rPr>
      <w:t xml:space="preserve"> </w:t>
    </w:r>
    <w:r w:rsidRPr="002375C3">
      <w:rPr>
        <w:b/>
        <w:sz w:val="20"/>
        <w:szCs w:val="20"/>
      </w:rPr>
      <w:t>2/Lesson</w:t>
    </w:r>
    <w:r>
      <w:rPr>
        <w:b/>
        <w:sz w:val="20"/>
        <w:szCs w:val="20"/>
      </w:rPr>
      <w:t xml:space="preserve"> </w:t>
    </w:r>
    <w:r w:rsidRPr="002375C3">
      <w:rPr>
        <w:b/>
        <w:sz w:val="20"/>
        <w:szCs w:val="20"/>
      </w:rPr>
      <w:t>2</w:t>
    </w:r>
    <w:r w:rsidRPr="005B3F24">
      <w:rPr>
        <w:b/>
        <w:sz w:val="20"/>
        <w:szCs w:val="20"/>
      </w:rPr>
      <w:t>:</w:t>
    </w:r>
    <w:r>
      <w:rPr>
        <w:sz w:val="20"/>
        <w:szCs w:val="20"/>
      </w:rPr>
      <w:t xml:space="preserve"> </w:t>
    </w:r>
    <w:r w:rsidRPr="002375C3">
      <w:rPr>
        <w:i/>
        <w:sz w:val="20"/>
        <w:szCs w:val="20"/>
      </w:rPr>
      <w:t xml:space="preserve">Learning </w:t>
    </w:r>
    <w:r>
      <w:rPr>
        <w:i/>
        <w:sz w:val="20"/>
        <w:szCs w:val="20"/>
      </w:rPr>
      <w:t>Objectives</w:t>
    </w:r>
  </w:p>
  <w:p w:rsidR="00DD06AF" w:rsidRPr="002375C3" w:rsidRDefault="00DD06AF" w:rsidP="00436F3C">
    <w:pPr>
      <w:pStyle w:val="Header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  TLO:</w:t>
    </w:r>
    <w:r w:rsidRPr="002375C3">
      <w:rPr>
        <w:b/>
        <w:sz w:val="20"/>
        <w:szCs w:val="20"/>
      </w:rPr>
      <w:t xml:space="preserve"> </w:t>
    </w:r>
    <w:r w:rsidRPr="002375C3">
      <w:rPr>
        <w:sz w:val="20"/>
        <w:szCs w:val="20"/>
      </w:rPr>
      <w:t xml:space="preserve">Produce a set of learning objectives for a selected learning asset based on </w:t>
    </w:r>
    <w:r>
      <w:rPr>
        <w:sz w:val="20"/>
        <w:szCs w:val="20"/>
      </w:rPr>
      <w:t>A</w:t>
    </w:r>
    <w:r w:rsidRPr="002375C3">
      <w:rPr>
        <w:sz w:val="20"/>
        <w:szCs w:val="20"/>
      </w:rPr>
      <w:t>nalysis phase data.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42472"/>
    <w:multiLevelType w:val="hybridMultilevel"/>
    <w:tmpl w:val="A2E8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E95103"/>
    <w:multiLevelType w:val="hybridMultilevel"/>
    <w:tmpl w:val="B0BC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C36752"/>
    <w:multiLevelType w:val="hybridMultilevel"/>
    <w:tmpl w:val="3104E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B86000D"/>
    <w:multiLevelType w:val="multilevel"/>
    <w:tmpl w:val="FFFFFFFF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4">
    <w:nsid w:val="2FD7180A"/>
    <w:multiLevelType w:val="hybridMultilevel"/>
    <w:tmpl w:val="6AD01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4C77F06"/>
    <w:multiLevelType w:val="hybridMultilevel"/>
    <w:tmpl w:val="A2E8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6744CD8"/>
    <w:multiLevelType w:val="hybridMultilevel"/>
    <w:tmpl w:val="828E16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DFE6C2A"/>
    <w:multiLevelType w:val="hybridMultilevel"/>
    <w:tmpl w:val="B1687258"/>
    <w:lvl w:ilvl="0" w:tplc="4168BA8E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D27C2"/>
    <w:multiLevelType w:val="hybridMultilevel"/>
    <w:tmpl w:val="F3000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CE86D08"/>
    <w:multiLevelType w:val="hybridMultilevel"/>
    <w:tmpl w:val="09D6A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0CF20D6"/>
    <w:multiLevelType w:val="hybridMultilevel"/>
    <w:tmpl w:val="B24C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1386A20"/>
    <w:multiLevelType w:val="hybridMultilevel"/>
    <w:tmpl w:val="B6542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9C0342F"/>
    <w:multiLevelType w:val="hybridMultilevel"/>
    <w:tmpl w:val="93D0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F5233EC"/>
    <w:multiLevelType w:val="hybridMultilevel"/>
    <w:tmpl w:val="F8C67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2"/>
  </w:num>
  <w:num w:numId="12">
    <w:abstractNumId w:val="3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4332"/>
    <w:rsid w:val="000001AA"/>
    <w:rsid w:val="000253F6"/>
    <w:rsid w:val="00040A0D"/>
    <w:rsid w:val="000612C3"/>
    <w:rsid w:val="00073F76"/>
    <w:rsid w:val="000761B3"/>
    <w:rsid w:val="00081246"/>
    <w:rsid w:val="00081357"/>
    <w:rsid w:val="00097A1A"/>
    <w:rsid w:val="000A79E5"/>
    <w:rsid w:val="00100421"/>
    <w:rsid w:val="00105B9C"/>
    <w:rsid w:val="001231BF"/>
    <w:rsid w:val="001365B2"/>
    <w:rsid w:val="00144165"/>
    <w:rsid w:val="00154FCF"/>
    <w:rsid w:val="00156A00"/>
    <w:rsid w:val="00172A37"/>
    <w:rsid w:val="00176B46"/>
    <w:rsid w:val="0018240C"/>
    <w:rsid w:val="001A07B8"/>
    <w:rsid w:val="001A07F6"/>
    <w:rsid w:val="001A7837"/>
    <w:rsid w:val="001B10C0"/>
    <w:rsid w:val="001C30FD"/>
    <w:rsid w:val="001C5683"/>
    <w:rsid w:val="001D359F"/>
    <w:rsid w:val="001F771D"/>
    <w:rsid w:val="00214819"/>
    <w:rsid w:val="002366F4"/>
    <w:rsid w:val="002375C3"/>
    <w:rsid w:val="00242949"/>
    <w:rsid w:val="00260997"/>
    <w:rsid w:val="0027468E"/>
    <w:rsid w:val="002908B8"/>
    <w:rsid w:val="00293298"/>
    <w:rsid w:val="00296AA1"/>
    <w:rsid w:val="002B1CD4"/>
    <w:rsid w:val="002C6DBE"/>
    <w:rsid w:val="002D4255"/>
    <w:rsid w:val="002D4332"/>
    <w:rsid w:val="002D5094"/>
    <w:rsid w:val="002F24DE"/>
    <w:rsid w:val="002F5B7A"/>
    <w:rsid w:val="00300233"/>
    <w:rsid w:val="00302931"/>
    <w:rsid w:val="00303E1E"/>
    <w:rsid w:val="00304F73"/>
    <w:rsid w:val="00307479"/>
    <w:rsid w:val="0035019D"/>
    <w:rsid w:val="003952C6"/>
    <w:rsid w:val="003B4B4C"/>
    <w:rsid w:val="003B7C47"/>
    <w:rsid w:val="003C2A57"/>
    <w:rsid w:val="003D1526"/>
    <w:rsid w:val="00415A48"/>
    <w:rsid w:val="00436F3C"/>
    <w:rsid w:val="00451EB6"/>
    <w:rsid w:val="004832B5"/>
    <w:rsid w:val="00485957"/>
    <w:rsid w:val="00490D40"/>
    <w:rsid w:val="00495133"/>
    <w:rsid w:val="0049731A"/>
    <w:rsid w:val="004A1F2A"/>
    <w:rsid w:val="004B6C48"/>
    <w:rsid w:val="004D098A"/>
    <w:rsid w:val="004D4E59"/>
    <w:rsid w:val="00507AA7"/>
    <w:rsid w:val="00531C40"/>
    <w:rsid w:val="00542D53"/>
    <w:rsid w:val="005603C9"/>
    <w:rsid w:val="00567C88"/>
    <w:rsid w:val="00593518"/>
    <w:rsid w:val="00597382"/>
    <w:rsid w:val="005B338E"/>
    <w:rsid w:val="005B3F24"/>
    <w:rsid w:val="005B526E"/>
    <w:rsid w:val="005D2A28"/>
    <w:rsid w:val="00600646"/>
    <w:rsid w:val="00631DE9"/>
    <w:rsid w:val="00635E37"/>
    <w:rsid w:val="006372BE"/>
    <w:rsid w:val="00642569"/>
    <w:rsid w:val="0064387E"/>
    <w:rsid w:val="00650FEF"/>
    <w:rsid w:val="00674149"/>
    <w:rsid w:val="0067613B"/>
    <w:rsid w:val="006773DE"/>
    <w:rsid w:val="00690269"/>
    <w:rsid w:val="006A320E"/>
    <w:rsid w:val="006A7E63"/>
    <w:rsid w:val="006B0956"/>
    <w:rsid w:val="006B286C"/>
    <w:rsid w:val="006C17FC"/>
    <w:rsid w:val="006D407F"/>
    <w:rsid w:val="006D58CE"/>
    <w:rsid w:val="006D5D46"/>
    <w:rsid w:val="006E2322"/>
    <w:rsid w:val="0070258E"/>
    <w:rsid w:val="00702688"/>
    <w:rsid w:val="00704278"/>
    <w:rsid w:val="007337D4"/>
    <w:rsid w:val="00733EEB"/>
    <w:rsid w:val="00764DAE"/>
    <w:rsid w:val="00767544"/>
    <w:rsid w:val="007967F1"/>
    <w:rsid w:val="007C33A0"/>
    <w:rsid w:val="007D05B6"/>
    <w:rsid w:val="007D42A8"/>
    <w:rsid w:val="007D5898"/>
    <w:rsid w:val="00806485"/>
    <w:rsid w:val="00807C56"/>
    <w:rsid w:val="008455C0"/>
    <w:rsid w:val="00862FD7"/>
    <w:rsid w:val="008650C1"/>
    <w:rsid w:val="00865AB6"/>
    <w:rsid w:val="008679F3"/>
    <w:rsid w:val="00880AC1"/>
    <w:rsid w:val="00895F2B"/>
    <w:rsid w:val="008C1ACB"/>
    <w:rsid w:val="008C1B0F"/>
    <w:rsid w:val="008C36F1"/>
    <w:rsid w:val="008C6511"/>
    <w:rsid w:val="008D6AE2"/>
    <w:rsid w:val="008F1D35"/>
    <w:rsid w:val="008F2094"/>
    <w:rsid w:val="008F4D24"/>
    <w:rsid w:val="008F6172"/>
    <w:rsid w:val="00931A77"/>
    <w:rsid w:val="009509DB"/>
    <w:rsid w:val="00950B98"/>
    <w:rsid w:val="00984B94"/>
    <w:rsid w:val="009B4A02"/>
    <w:rsid w:val="009D7A3C"/>
    <w:rsid w:val="009E28FC"/>
    <w:rsid w:val="00A06AAA"/>
    <w:rsid w:val="00A42C6C"/>
    <w:rsid w:val="00A50237"/>
    <w:rsid w:val="00A549C1"/>
    <w:rsid w:val="00A675C7"/>
    <w:rsid w:val="00A708AE"/>
    <w:rsid w:val="00AA4BD1"/>
    <w:rsid w:val="00AE4C5F"/>
    <w:rsid w:val="00AF3DD5"/>
    <w:rsid w:val="00B26720"/>
    <w:rsid w:val="00B35A3E"/>
    <w:rsid w:val="00B40178"/>
    <w:rsid w:val="00B425E3"/>
    <w:rsid w:val="00B71466"/>
    <w:rsid w:val="00B954D1"/>
    <w:rsid w:val="00BA18A7"/>
    <w:rsid w:val="00BA1B58"/>
    <w:rsid w:val="00BB4E00"/>
    <w:rsid w:val="00BE46DC"/>
    <w:rsid w:val="00C15C57"/>
    <w:rsid w:val="00C24AC8"/>
    <w:rsid w:val="00C422A7"/>
    <w:rsid w:val="00C57B03"/>
    <w:rsid w:val="00C57D5E"/>
    <w:rsid w:val="00C73EE2"/>
    <w:rsid w:val="00C83874"/>
    <w:rsid w:val="00C95E0E"/>
    <w:rsid w:val="00CA02E1"/>
    <w:rsid w:val="00CA2FBE"/>
    <w:rsid w:val="00CB5B6A"/>
    <w:rsid w:val="00CD181E"/>
    <w:rsid w:val="00CE6B86"/>
    <w:rsid w:val="00D006E8"/>
    <w:rsid w:val="00D0589F"/>
    <w:rsid w:val="00D1057C"/>
    <w:rsid w:val="00D27A46"/>
    <w:rsid w:val="00D45E30"/>
    <w:rsid w:val="00D60794"/>
    <w:rsid w:val="00D9241F"/>
    <w:rsid w:val="00D94A6B"/>
    <w:rsid w:val="00D9578F"/>
    <w:rsid w:val="00D96C6C"/>
    <w:rsid w:val="00DA311F"/>
    <w:rsid w:val="00DC4465"/>
    <w:rsid w:val="00DD06AF"/>
    <w:rsid w:val="00DD6209"/>
    <w:rsid w:val="00DD6D7B"/>
    <w:rsid w:val="00E0309B"/>
    <w:rsid w:val="00E21213"/>
    <w:rsid w:val="00E3431E"/>
    <w:rsid w:val="00E4147C"/>
    <w:rsid w:val="00E43411"/>
    <w:rsid w:val="00E4529D"/>
    <w:rsid w:val="00E63851"/>
    <w:rsid w:val="00E6503E"/>
    <w:rsid w:val="00EA7623"/>
    <w:rsid w:val="00EC4246"/>
    <w:rsid w:val="00EC4737"/>
    <w:rsid w:val="00ED586E"/>
    <w:rsid w:val="00EE0798"/>
    <w:rsid w:val="00EF3107"/>
    <w:rsid w:val="00F01B68"/>
    <w:rsid w:val="00F152BA"/>
    <w:rsid w:val="00F2691A"/>
    <w:rsid w:val="00F377C1"/>
    <w:rsid w:val="00F5121E"/>
    <w:rsid w:val="00F57315"/>
    <w:rsid w:val="00F70408"/>
    <w:rsid w:val="00F7644E"/>
    <w:rsid w:val="00F77065"/>
    <w:rsid w:val="00FC3F07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mbria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7C"/>
    <w:rPr>
      <w:sz w:val="24"/>
      <w:szCs w:val="24"/>
    </w:rPr>
  </w:style>
  <w:style w:type="paragraph" w:styleId="Heading3">
    <w:name w:val="heading 3"/>
    <w:basedOn w:val="Normal"/>
    <w:link w:val="Heading3Char"/>
    <w:uiPriority w:val="99"/>
    <w:qFormat/>
    <w:rsid w:val="00E4147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E4147C"/>
    <w:rPr>
      <w:rFonts w:ascii="Times" w:eastAsia="Times New Roman" w:hAnsi="Times" w:cs="Times New Roman"/>
      <w:b/>
      <w:sz w:val="27"/>
    </w:rPr>
  </w:style>
  <w:style w:type="table" w:styleId="TableGrid">
    <w:name w:val="Table Grid"/>
    <w:basedOn w:val="TableNormal"/>
    <w:uiPriority w:val="99"/>
    <w:rsid w:val="008C36F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36F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8C36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36F1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862FD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rsid w:val="00702688"/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02688"/>
    <w:rPr>
      <w:rFonts w:ascii="Times New Roman" w:hAnsi="Times New Roman" w:cs="Times New Roman"/>
    </w:rPr>
  </w:style>
  <w:style w:type="paragraph" w:customStyle="1" w:styleId="Enspirebulletedtext">
    <w:name w:val="Enspire bulleted text"/>
    <w:basedOn w:val="Normal"/>
    <w:uiPriority w:val="99"/>
    <w:rsid w:val="00702688"/>
    <w:pPr>
      <w:numPr>
        <w:numId w:val="10"/>
      </w:numPr>
      <w:spacing w:after="100"/>
    </w:pPr>
    <w:rPr>
      <w:rFonts w:eastAsia="Times New Roman"/>
      <w:sz w:val="20"/>
    </w:rPr>
  </w:style>
  <w:style w:type="character" w:styleId="CommentReference">
    <w:name w:val="annotation reference"/>
    <w:basedOn w:val="DefaultParagraphFont"/>
    <w:uiPriority w:val="99"/>
    <w:semiHidden/>
    <w:rsid w:val="00702688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7026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268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07AA7"/>
    <w:rPr>
      <w:rFonts w:ascii="Arial" w:eastAsia="Cambria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07A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harnitski\Desktop\Dropbox\Enspire%20Documents%20DOD%20project\Deliverables\Due%20friday%20feb.%203rd\Assesements\Assessment_Mod.2_Lesson2_cwc_01_30_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Assessment_Mod.2_Lesson2_cwc_01_30_12.dotx</Template>
  <TotalTime>6</TotalTime>
  <Pages>4</Pages>
  <Words>913</Words>
  <Characters>5208</Characters>
  <Application>Microsoft Office Outlook</Application>
  <DocSecurity>0</DocSecurity>
  <Lines>0</Lines>
  <Paragraphs>0</Paragraphs>
  <ScaleCrop>false</ScaleCrop>
  <Company>Immaculata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EOL</dc:title>
  <dc:subject/>
  <dc:creator>ccharnitski</dc:creator>
  <cp:keywords/>
  <dc:description/>
  <cp:lastModifiedBy>Robert Bell</cp:lastModifiedBy>
  <cp:revision>2</cp:revision>
  <dcterms:created xsi:type="dcterms:W3CDTF">2012-02-04T20:11:00Z</dcterms:created>
  <dcterms:modified xsi:type="dcterms:W3CDTF">2012-02-04T20:11:00Z</dcterms:modified>
</cp:coreProperties>
</file>