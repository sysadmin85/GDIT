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81F" w:rsidRPr="008D081F" w:rsidRDefault="008D081F" w:rsidP="008D081F">
      <w:pPr>
        <w:pStyle w:val="Enspirebulletedtext"/>
        <w:rPr>
          <w:sz w:val="24"/>
        </w:rPr>
      </w:pPr>
      <w:r w:rsidRPr="008D081F">
        <w:rPr>
          <w:b/>
          <w:sz w:val="24"/>
        </w:rPr>
        <w:t>TO :   Produce an assessment strategy for a selected learning asset based on defined learning objectives</w:t>
      </w:r>
    </w:p>
    <w:p w:rsidR="008D081F" w:rsidRDefault="008D081F" w:rsidP="00CF6EE3">
      <w:pPr>
        <w:rPr>
          <w:b/>
          <w:sz w:val="20"/>
          <w:szCs w:val="20"/>
        </w:rPr>
      </w:pPr>
    </w:p>
    <w:p w:rsidR="0026137E" w:rsidRDefault="00CF6EE3" w:rsidP="00CF6EE3">
      <w:pPr>
        <w:rPr>
          <w:sz w:val="20"/>
          <w:szCs w:val="20"/>
        </w:rPr>
      </w:pPr>
      <w:r w:rsidRPr="000F02F4">
        <w:rPr>
          <w:b/>
          <w:sz w:val="20"/>
          <w:szCs w:val="20"/>
        </w:rPr>
        <w:t xml:space="preserve">Purpose: </w:t>
      </w:r>
      <w:r>
        <w:rPr>
          <w:sz w:val="20"/>
          <w:szCs w:val="20"/>
        </w:rPr>
        <w:t xml:space="preserve"> In this section you will </w:t>
      </w:r>
      <w:r w:rsidR="0026137E">
        <w:rPr>
          <w:sz w:val="20"/>
          <w:szCs w:val="20"/>
        </w:rPr>
        <w:t>continue</w:t>
      </w:r>
      <w:r>
        <w:rPr>
          <w:sz w:val="20"/>
          <w:szCs w:val="20"/>
        </w:rPr>
        <w:t xml:space="preserve"> to </w:t>
      </w:r>
      <w:r w:rsidR="0026137E">
        <w:rPr>
          <w:sz w:val="20"/>
          <w:szCs w:val="20"/>
        </w:rPr>
        <w:t>work through</w:t>
      </w:r>
      <w:r>
        <w:rPr>
          <w:sz w:val="20"/>
          <w:szCs w:val="20"/>
        </w:rPr>
        <w:t xml:space="preserve"> </w:t>
      </w:r>
      <w:r w:rsidR="000F02F4">
        <w:rPr>
          <w:sz w:val="20"/>
          <w:szCs w:val="20"/>
        </w:rPr>
        <w:t>the design</w:t>
      </w:r>
      <w:r w:rsidR="0026137E">
        <w:rPr>
          <w:sz w:val="20"/>
          <w:szCs w:val="20"/>
        </w:rPr>
        <w:t xml:space="preserve"> phase</w:t>
      </w:r>
      <w:r w:rsidR="000F02F4">
        <w:rPr>
          <w:sz w:val="20"/>
          <w:szCs w:val="20"/>
        </w:rPr>
        <w:t xml:space="preserve"> of your</w:t>
      </w:r>
      <w:r>
        <w:rPr>
          <w:sz w:val="20"/>
          <w:szCs w:val="20"/>
        </w:rPr>
        <w:t xml:space="preserve"> learning asset.  In this phase you will </w:t>
      </w:r>
      <w:r w:rsidR="0026137E">
        <w:rPr>
          <w:sz w:val="20"/>
          <w:szCs w:val="20"/>
        </w:rPr>
        <w:t>move forward using your TOs to inform your assessment strategy by working through t</w:t>
      </w:r>
      <w:r w:rsidR="0026137E" w:rsidRPr="0026137E">
        <w:rPr>
          <w:sz w:val="20"/>
          <w:szCs w:val="20"/>
        </w:rPr>
        <w:t xml:space="preserve">he </w:t>
      </w:r>
      <w:r w:rsidR="0026137E">
        <w:rPr>
          <w:sz w:val="20"/>
          <w:szCs w:val="20"/>
        </w:rPr>
        <w:t xml:space="preserve">step-wise </w:t>
      </w:r>
      <w:r w:rsidR="0026137E" w:rsidRPr="0026137E">
        <w:rPr>
          <w:sz w:val="20"/>
          <w:szCs w:val="20"/>
        </w:rPr>
        <w:t xml:space="preserve">process of selecting assessment methods to align with the defined </w:t>
      </w:r>
      <w:r w:rsidR="0026137E">
        <w:rPr>
          <w:sz w:val="20"/>
          <w:szCs w:val="20"/>
        </w:rPr>
        <w:t xml:space="preserve">TOs </w:t>
      </w:r>
      <w:r w:rsidR="0026137E" w:rsidRPr="0026137E">
        <w:rPr>
          <w:sz w:val="20"/>
          <w:szCs w:val="20"/>
        </w:rPr>
        <w:t xml:space="preserve">of </w:t>
      </w:r>
      <w:r w:rsidR="0026137E">
        <w:rPr>
          <w:sz w:val="20"/>
          <w:szCs w:val="20"/>
        </w:rPr>
        <w:t>the</w:t>
      </w:r>
      <w:r w:rsidR="0026137E" w:rsidRPr="0026137E">
        <w:rPr>
          <w:sz w:val="20"/>
          <w:szCs w:val="20"/>
        </w:rPr>
        <w:t xml:space="preserve"> learning asset </w:t>
      </w:r>
      <w:r w:rsidR="0026137E">
        <w:rPr>
          <w:sz w:val="20"/>
          <w:szCs w:val="20"/>
        </w:rPr>
        <w:t xml:space="preserve">you are developing.  </w:t>
      </w:r>
    </w:p>
    <w:p w:rsidR="0026137E" w:rsidRDefault="0026137E" w:rsidP="00CF6EE3">
      <w:pPr>
        <w:rPr>
          <w:sz w:val="20"/>
          <w:szCs w:val="20"/>
        </w:rPr>
      </w:pPr>
    </w:p>
    <w:p w:rsidR="007B2DF8" w:rsidRDefault="000F02F4" w:rsidP="00CF6EE3">
      <w:pPr>
        <w:rPr>
          <w:sz w:val="20"/>
          <w:szCs w:val="20"/>
        </w:rPr>
      </w:pPr>
      <w:r>
        <w:rPr>
          <w:b/>
          <w:sz w:val="20"/>
          <w:szCs w:val="20"/>
        </w:rPr>
        <w:t xml:space="preserve">Method:  </w:t>
      </w:r>
      <w:r w:rsidR="0026137E">
        <w:rPr>
          <w:sz w:val="20"/>
          <w:szCs w:val="20"/>
        </w:rPr>
        <w:t>As with the previous lesson’s written assignment, y</w:t>
      </w:r>
      <w:r w:rsidR="00CF6EE3">
        <w:rPr>
          <w:sz w:val="20"/>
          <w:szCs w:val="20"/>
        </w:rPr>
        <w:t>ou will be asked to complete</w:t>
      </w:r>
      <w:r w:rsidR="007B2DF8">
        <w:rPr>
          <w:sz w:val="20"/>
          <w:szCs w:val="20"/>
        </w:rPr>
        <w:t xml:space="preserve"> a series of tasks which will support you as you navigate the</w:t>
      </w:r>
      <w:r>
        <w:rPr>
          <w:sz w:val="20"/>
          <w:szCs w:val="20"/>
        </w:rPr>
        <w:t xml:space="preserve"> design</w:t>
      </w:r>
      <w:r w:rsidR="0026137E">
        <w:rPr>
          <w:sz w:val="20"/>
          <w:szCs w:val="20"/>
        </w:rPr>
        <w:t xml:space="preserve"> process.</w:t>
      </w:r>
      <w:r w:rsidR="007B2DF8">
        <w:rPr>
          <w:sz w:val="20"/>
          <w:szCs w:val="20"/>
        </w:rPr>
        <w:t xml:space="preserve">  At the end of the tasks you will be asked to explain the decisions you </w:t>
      </w:r>
      <w:r>
        <w:rPr>
          <w:sz w:val="20"/>
          <w:szCs w:val="20"/>
        </w:rPr>
        <w:t xml:space="preserve">made </w:t>
      </w:r>
      <w:r w:rsidR="007B2DF8">
        <w:rPr>
          <w:sz w:val="20"/>
          <w:szCs w:val="20"/>
        </w:rPr>
        <w:t>in completing each task.</w:t>
      </w:r>
    </w:p>
    <w:p w:rsidR="007B2DF8" w:rsidRDefault="007B2DF8" w:rsidP="00CF6EE3">
      <w:pPr>
        <w:rPr>
          <w:sz w:val="20"/>
          <w:szCs w:val="20"/>
        </w:rPr>
      </w:pPr>
    </w:p>
    <w:p w:rsidR="007B2DF8" w:rsidRDefault="007B2DF8" w:rsidP="007B2DF8">
      <w:pPr>
        <w:rPr>
          <w:sz w:val="20"/>
          <w:szCs w:val="20"/>
        </w:rPr>
      </w:pPr>
      <w:r>
        <w:rPr>
          <w:sz w:val="20"/>
          <w:szCs w:val="20"/>
        </w:rPr>
        <w:t xml:space="preserve"> </w:t>
      </w:r>
    </w:p>
    <w:p w:rsidR="007B2DF8" w:rsidRDefault="00CF6EE3" w:rsidP="007B2DF8">
      <w:pPr>
        <w:rPr>
          <w:sz w:val="20"/>
          <w:szCs w:val="20"/>
        </w:rPr>
      </w:pPr>
      <w:r w:rsidRPr="007B2DF8">
        <w:rPr>
          <w:sz w:val="20"/>
          <w:szCs w:val="20"/>
        </w:rPr>
        <w:t xml:space="preserve"> </w:t>
      </w:r>
    </w:p>
    <w:p w:rsidR="00991475" w:rsidRDefault="007B2DF8" w:rsidP="00991475">
      <w:pPr>
        <w:pStyle w:val="ListParagraph"/>
        <w:numPr>
          <w:ilvl w:val="0"/>
          <w:numId w:val="7"/>
        </w:numPr>
        <w:rPr>
          <w:sz w:val="20"/>
          <w:szCs w:val="20"/>
        </w:rPr>
      </w:pPr>
      <w:r w:rsidRPr="00B07F44">
        <w:rPr>
          <w:b/>
          <w:sz w:val="20"/>
          <w:szCs w:val="20"/>
        </w:rPr>
        <w:t xml:space="preserve">Task #1:  </w:t>
      </w:r>
      <w:r w:rsidR="00B07F44" w:rsidRPr="00B07F44">
        <w:rPr>
          <w:sz w:val="20"/>
          <w:szCs w:val="20"/>
        </w:rPr>
        <w:t xml:space="preserve">The purpose of this task is to use information that you gleaned in the written assignment for lesson 2 to inform your development of the instructional strategy.  </w:t>
      </w:r>
      <w:r w:rsidR="00B07F44">
        <w:rPr>
          <w:sz w:val="20"/>
          <w:szCs w:val="20"/>
        </w:rPr>
        <w:t>The intent of this phase is to align the assessment strategy with the objectives.  At this point you can return to your list of validated objectives and note where they fall on the cognitive process/knowledge dimensions chart below.  Make note of the cell number.</w:t>
      </w:r>
    </w:p>
    <w:p w:rsidR="00B07F44" w:rsidRDefault="00B07F44" w:rsidP="00B07F44">
      <w:pPr>
        <w:rPr>
          <w:sz w:val="20"/>
          <w:szCs w:val="20"/>
        </w:rPr>
      </w:pPr>
    </w:p>
    <w:tbl>
      <w:tblPr>
        <w:tblpPr w:leftFromText="180" w:rightFromText="180" w:vertAnchor="text" w:horzAnchor="page" w:tblpX="2938"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B07F44" w:rsidRPr="006D5D46" w:rsidTr="00B07F44">
        <w:trPr>
          <w:trHeight w:val="288"/>
        </w:trPr>
        <w:tc>
          <w:tcPr>
            <w:tcW w:w="1450" w:type="dxa"/>
          </w:tcPr>
          <w:p w:rsidR="00B07F44" w:rsidRDefault="00B07F44" w:rsidP="00B07F44">
            <w:pPr>
              <w:pStyle w:val="Enspirebulletedtext"/>
              <w:numPr>
                <w:ilvl w:val="0"/>
                <w:numId w:val="0"/>
              </w:numPr>
              <w:rPr>
                <w:b/>
              </w:rPr>
            </w:pPr>
            <w:r>
              <w:rPr>
                <w:b/>
              </w:rPr>
              <w:t>Knowledge Dimension</w:t>
            </w:r>
          </w:p>
        </w:tc>
        <w:tc>
          <w:tcPr>
            <w:tcW w:w="7085" w:type="dxa"/>
            <w:gridSpan w:val="6"/>
          </w:tcPr>
          <w:p w:rsidR="00B07F44" w:rsidRPr="006D5D46" w:rsidRDefault="00B07F44" w:rsidP="00B07F44">
            <w:pPr>
              <w:pStyle w:val="Enspirebulletedtext"/>
              <w:numPr>
                <w:ilvl w:val="0"/>
                <w:numId w:val="0"/>
              </w:numPr>
              <w:jc w:val="center"/>
              <w:rPr>
                <w:b/>
              </w:rPr>
            </w:pPr>
            <w:r>
              <w:rPr>
                <w:b/>
              </w:rPr>
              <w:t>Cognitive Process Dimension</w:t>
            </w:r>
          </w:p>
        </w:tc>
      </w:tr>
      <w:tr w:rsidR="00B07F44" w:rsidRPr="006D5D46" w:rsidTr="00B07F44">
        <w:trPr>
          <w:trHeight w:val="288"/>
        </w:trPr>
        <w:tc>
          <w:tcPr>
            <w:tcW w:w="1450" w:type="dxa"/>
            <w:shd w:val="clear" w:color="auto" w:fill="606060"/>
          </w:tcPr>
          <w:p w:rsidR="00B07F44" w:rsidRPr="006D5D46" w:rsidRDefault="00B07F44" w:rsidP="00B07F44">
            <w:pPr>
              <w:pStyle w:val="Enspirebulletedtext"/>
              <w:numPr>
                <w:ilvl w:val="0"/>
                <w:numId w:val="0"/>
              </w:numPr>
            </w:pPr>
          </w:p>
        </w:tc>
        <w:tc>
          <w:tcPr>
            <w:tcW w:w="1206" w:type="dxa"/>
          </w:tcPr>
          <w:p w:rsidR="00B07F44" w:rsidRPr="006D5D46" w:rsidRDefault="00B07F44" w:rsidP="00B07F44">
            <w:pPr>
              <w:pStyle w:val="Enspirebulletedtext"/>
              <w:numPr>
                <w:ilvl w:val="0"/>
                <w:numId w:val="0"/>
              </w:numPr>
              <w:jc w:val="center"/>
              <w:rPr>
                <w:i/>
              </w:rPr>
            </w:pPr>
            <w:r w:rsidRPr="006D5D46">
              <w:rPr>
                <w:i/>
              </w:rPr>
              <w:t>Remember</w:t>
            </w:r>
          </w:p>
        </w:tc>
        <w:tc>
          <w:tcPr>
            <w:tcW w:w="1250" w:type="dxa"/>
          </w:tcPr>
          <w:p w:rsidR="00B07F44" w:rsidRPr="006D5D46" w:rsidRDefault="00B07F44" w:rsidP="00B07F44">
            <w:pPr>
              <w:pStyle w:val="Enspirebulletedtext"/>
              <w:numPr>
                <w:ilvl w:val="0"/>
                <w:numId w:val="0"/>
              </w:numPr>
              <w:jc w:val="center"/>
              <w:rPr>
                <w:i/>
              </w:rPr>
            </w:pPr>
            <w:r w:rsidRPr="006D5D46">
              <w:rPr>
                <w:i/>
              </w:rPr>
              <w:t>Understand</w:t>
            </w:r>
          </w:p>
        </w:tc>
        <w:tc>
          <w:tcPr>
            <w:tcW w:w="1157" w:type="dxa"/>
          </w:tcPr>
          <w:p w:rsidR="00B07F44" w:rsidRPr="006D5D46" w:rsidRDefault="00B07F44" w:rsidP="00B07F44">
            <w:pPr>
              <w:pStyle w:val="Enspirebulletedtext"/>
              <w:numPr>
                <w:ilvl w:val="0"/>
                <w:numId w:val="0"/>
              </w:numPr>
              <w:jc w:val="center"/>
              <w:rPr>
                <w:i/>
              </w:rPr>
            </w:pPr>
            <w:r w:rsidRPr="006D5D46">
              <w:rPr>
                <w:i/>
              </w:rPr>
              <w:t>Apply</w:t>
            </w:r>
          </w:p>
        </w:tc>
        <w:tc>
          <w:tcPr>
            <w:tcW w:w="1157" w:type="dxa"/>
          </w:tcPr>
          <w:p w:rsidR="00B07F44" w:rsidRPr="006D5D46" w:rsidRDefault="00B07F44" w:rsidP="00B07F44">
            <w:pPr>
              <w:pStyle w:val="Enspirebulletedtext"/>
              <w:numPr>
                <w:ilvl w:val="0"/>
                <w:numId w:val="0"/>
              </w:numPr>
              <w:jc w:val="center"/>
              <w:rPr>
                <w:i/>
              </w:rPr>
            </w:pPr>
            <w:r w:rsidRPr="006D5D46">
              <w:rPr>
                <w:i/>
              </w:rPr>
              <w:t>Analyze</w:t>
            </w:r>
          </w:p>
        </w:tc>
        <w:tc>
          <w:tcPr>
            <w:tcW w:w="1157" w:type="dxa"/>
          </w:tcPr>
          <w:p w:rsidR="00B07F44" w:rsidRPr="006D5D46" w:rsidRDefault="00B07F44" w:rsidP="00B07F44">
            <w:pPr>
              <w:pStyle w:val="Enspirebulletedtext"/>
              <w:numPr>
                <w:ilvl w:val="0"/>
                <w:numId w:val="0"/>
              </w:numPr>
              <w:jc w:val="center"/>
              <w:rPr>
                <w:i/>
              </w:rPr>
            </w:pPr>
            <w:r w:rsidRPr="006D5D46">
              <w:rPr>
                <w:i/>
              </w:rPr>
              <w:t>Evaluate</w:t>
            </w:r>
          </w:p>
        </w:tc>
        <w:tc>
          <w:tcPr>
            <w:tcW w:w="1158" w:type="dxa"/>
          </w:tcPr>
          <w:p w:rsidR="00B07F44" w:rsidRPr="006D5D46" w:rsidRDefault="00B07F44" w:rsidP="00B07F44">
            <w:pPr>
              <w:pStyle w:val="Enspirebulletedtext"/>
              <w:numPr>
                <w:ilvl w:val="0"/>
                <w:numId w:val="0"/>
              </w:numPr>
              <w:jc w:val="center"/>
              <w:rPr>
                <w:i/>
              </w:rPr>
            </w:pPr>
            <w:r w:rsidRPr="006D5D46">
              <w:rPr>
                <w:i/>
              </w:rPr>
              <w:t>Create</w:t>
            </w:r>
          </w:p>
        </w:tc>
      </w:tr>
      <w:tr w:rsidR="00B07F44" w:rsidTr="00B07F44">
        <w:trPr>
          <w:trHeight w:val="288"/>
        </w:trPr>
        <w:tc>
          <w:tcPr>
            <w:tcW w:w="1450" w:type="dxa"/>
          </w:tcPr>
          <w:p w:rsidR="00B07F44" w:rsidRPr="006D5D46" w:rsidRDefault="00B07F44" w:rsidP="00B07F44">
            <w:pPr>
              <w:pStyle w:val="Enspirebulletedtext"/>
              <w:numPr>
                <w:ilvl w:val="0"/>
                <w:numId w:val="0"/>
              </w:numPr>
              <w:rPr>
                <w:i/>
              </w:rPr>
            </w:pPr>
            <w:r w:rsidRPr="006D5D46">
              <w:rPr>
                <w:i/>
              </w:rPr>
              <w:t>Factual Knowledge</w:t>
            </w:r>
          </w:p>
        </w:tc>
        <w:tc>
          <w:tcPr>
            <w:tcW w:w="1206" w:type="dxa"/>
          </w:tcPr>
          <w:p w:rsidR="00B07F44" w:rsidRDefault="00B07F44" w:rsidP="00B07F44">
            <w:pPr>
              <w:pStyle w:val="Enspirebulletedtext"/>
              <w:numPr>
                <w:ilvl w:val="0"/>
                <w:numId w:val="0"/>
              </w:numPr>
            </w:pPr>
            <w:r>
              <w:t>A1</w:t>
            </w:r>
          </w:p>
        </w:tc>
        <w:tc>
          <w:tcPr>
            <w:tcW w:w="1250" w:type="dxa"/>
          </w:tcPr>
          <w:p w:rsidR="00B07F44" w:rsidRDefault="00B07F44" w:rsidP="00B07F44">
            <w:pPr>
              <w:pStyle w:val="Enspirebulletedtext"/>
              <w:numPr>
                <w:ilvl w:val="0"/>
                <w:numId w:val="0"/>
              </w:numPr>
            </w:pPr>
            <w:r>
              <w:t>A2</w:t>
            </w:r>
          </w:p>
        </w:tc>
        <w:tc>
          <w:tcPr>
            <w:tcW w:w="1157" w:type="dxa"/>
          </w:tcPr>
          <w:p w:rsidR="00B07F44" w:rsidRDefault="00B07F44" w:rsidP="00B07F44">
            <w:pPr>
              <w:pStyle w:val="Enspirebulletedtext"/>
              <w:numPr>
                <w:ilvl w:val="0"/>
                <w:numId w:val="0"/>
              </w:numPr>
            </w:pPr>
            <w:r>
              <w:t>A3</w:t>
            </w:r>
          </w:p>
        </w:tc>
        <w:tc>
          <w:tcPr>
            <w:tcW w:w="1157" w:type="dxa"/>
          </w:tcPr>
          <w:p w:rsidR="00B07F44" w:rsidRDefault="00B07F44" w:rsidP="00B07F44">
            <w:pPr>
              <w:pStyle w:val="Enspirebulletedtext"/>
              <w:numPr>
                <w:ilvl w:val="0"/>
                <w:numId w:val="0"/>
              </w:numPr>
            </w:pPr>
            <w:r>
              <w:t>A4</w:t>
            </w:r>
          </w:p>
        </w:tc>
        <w:tc>
          <w:tcPr>
            <w:tcW w:w="1157" w:type="dxa"/>
          </w:tcPr>
          <w:p w:rsidR="00B07F44" w:rsidRDefault="00B07F44" w:rsidP="00B07F44">
            <w:pPr>
              <w:pStyle w:val="Enspirebulletedtext"/>
              <w:numPr>
                <w:ilvl w:val="0"/>
                <w:numId w:val="0"/>
              </w:numPr>
            </w:pPr>
            <w:r>
              <w:t>A5</w:t>
            </w:r>
          </w:p>
        </w:tc>
        <w:tc>
          <w:tcPr>
            <w:tcW w:w="1158" w:type="dxa"/>
          </w:tcPr>
          <w:p w:rsidR="00B07F44" w:rsidRDefault="00B07F44" w:rsidP="00B07F44">
            <w:pPr>
              <w:pStyle w:val="Enspirebulletedtext"/>
              <w:numPr>
                <w:ilvl w:val="0"/>
                <w:numId w:val="0"/>
              </w:numPr>
            </w:pPr>
            <w:r>
              <w:t>A6</w:t>
            </w:r>
          </w:p>
        </w:tc>
      </w:tr>
      <w:tr w:rsidR="00B07F44" w:rsidTr="00B07F44">
        <w:trPr>
          <w:trHeight w:val="288"/>
        </w:trPr>
        <w:tc>
          <w:tcPr>
            <w:tcW w:w="1450" w:type="dxa"/>
          </w:tcPr>
          <w:p w:rsidR="00B07F44" w:rsidRPr="006D5D46" w:rsidRDefault="00B07F44" w:rsidP="00B07F44">
            <w:pPr>
              <w:pStyle w:val="Enspirebulletedtext"/>
              <w:numPr>
                <w:ilvl w:val="0"/>
                <w:numId w:val="0"/>
              </w:numPr>
              <w:rPr>
                <w:i/>
              </w:rPr>
            </w:pPr>
            <w:r w:rsidRPr="006D5D46">
              <w:rPr>
                <w:i/>
              </w:rPr>
              <w:t>Conceptual Knowledge</w:t>
            </w:r>
          </w:p>
        </w:tc>
        <w:tc>
          <w:tcPr>
            <w:tcW w:w="1206" w:type="dxa"/>
          </w:tcPr>
          <w:p w:rsidR="00B07F44" w:rsidRDefault="00B07F44" w:rsidP="00B07F44">
            <w:pPr>
              <w:pStyle w:val="Enspirebulletedtext"/>
              <w:numPr>
                <w:ilvl w:val="0"/>
                <w:numId w:val="0"/>
              </w:numPr>
            </w:pPr>
            <w:r>
              <w:t>B1</w:t>
            </w:r>
          </w:p>
        </w:tc>
        <w:tc>
          <w:tcPr>
            <w:tcW w:w="1250" w:type="dxa"/>
          </w:tcPr>
          <w:p w:rsidR="00B07F44" w:rsidRDefault="00B07F44" w:rsidP="00B07F44">
            <w:pPr>
              <w:pStyle w:val="Enspirebulletedtext"/>
              <w:numPr>
                <w:ilvl w:val="0"/>
                <w:numId w:val="0"/>
              </w:numPr>
            </w:pPr>
            <w:r>
              <w:t>B2</w:t>
            </w:r>
          </w:p>
        </w:tc>
        <w:tc>
          <w:tcPr>
            <w:tcW w:w="1157" w:type="dxa"/>
          </w:tcPr>
          <w:p w:rsidR="00B07F44" w:rsidRDefault="00B07F44" w:rsidP="00B07F44">
            <w:pPr>
              <w:pStyle w:val="Enspirebulletedtext"/>
              <w:numPr>
                <w:ilvl w:val="0"/>
                <w:numId w:val="0"/>
              </w:numPr>
            </w:pPr>
            <w:r>
              <w:t>B3</w:t>
            </w:r>
          </w:p>
        </w:tc>
        <w:tc>
          <w:tcPr>
            <w:tcW w:w="1157" w:type="dxa"/>
          </w:tcPr>
          <w:p w:rsidR="00B07F44" w:rsidRDefault="00B07F44" w:rsidP="00B07F44">
            <w:pPr>
              <w:pStyle w:val="Enspirebulletedtext"/>
              <w:numPr>
                <w:ilvl w:val="0"/>
                <w:numId w:val="0"/>
              </w:numPr>
            </w:pPr>
            <w:r>
              <w:t>B4</w:t>
            </w:r>
          </w:p>
        </w:tc>
        <w:tc>
          <w:tcPr>
            <w:tcW w:w="1157" w:type="dxa"/>
          </w:tcPr>
          <w:p w:rsidR="00B07F44" w:rsidRDefault="00B07F44" w:rsidP="00B07F44">
            <w:pPr>
              <w:pStyle w:val="Enspirebulletedtext"/>
              <w:numPr>
                <w:ilvl w:val="0"/>
                <w:numId w:val="0"/>
              </w:numPr>
            </w:pPr>
            <w:r>
              <w:t>B5</w:t>
            </w:r>
          </w:p>
        </w:tc>
        <w:tc>
          <w:tcPr>
            <w:tcW w:w="1158" w:type="dxa"/>
          </w:tcPr>
          <w:p w:rsidR="00B07F44" w:rsidRDefault="00B07F44" w:rsidP="00B07F44">
            <w:pPr>
              <w:pStyle w:val="Enspirebulletedtext"/>
              <w:numPr>
                <w:ilvl w:val="0"/>
                <w:numId w:val="0"/>
              </w:numPr>
            </w:pPr>
            <w:r>
              <w:t>B6</w:t>
            </w:r>
          </w:p>
        </w:tc>
      </w:tr>
      <w:tr w:rsidR="00B07F44" w:rsidTr="00B07F44">
        <w:trPr>
          <w:trHeight w:val="288"/>
        </w:trPr>
        <w:tc>
          <w:tcPr>
            <w:tcW w:w="1450" w:type="dxa"/>
          </w:tcPr>
          <w:p w:rsidR="00B07F44" w:rsidRPr="006D5D46" w:rsidRDefault="00B07F44" w:rsidP="00B07F44">
            <w:pPr>
              <w:pStyle w:val="Enspirebulletedtext"/>
              <w:numPr>
                <w:ilvl w:val="0"/>
                <w:numId w:val="0"/>
              </w:numPr>
              <w:rPr>
                <w:i/>
              </w:rPr>
            </w:pPr>
            <w:r w:rsidRPr="006D5D46">
              <w:rPr>
                <w:i/>
              </w:rPr>
              <w:t>Procedural Knowledge</w:t>
            </w:r>
          </w:p>
        </w:tc>
        <w:tc>
          <w:tcPr>
            <w:tcW w:w="1206" w:type="dxa"/>
          </w:tcPr>
          <w:p w:rsidR="00B07F44" w:rsidRDefault="00B07F44" w:rsidP="00B07F44">
            <w:pPr>
              <w:pStyle w:val="Enspirebulletedtext"/>
              <w:numPr>
                <w:ilvl w:val="0"/>
                <w:numId w:val="0"/>
              </w:numPr>
            </w:pPr>
            <w:r>
              <w:t>C1</w:t>
            </w:r>
          </w:p>
        </w:tc>
        <w:tc>
          <w:tcPr>
            <w:tcW w:w="1250" w:type="dxa"/>
          </w:tcPr>
          <w:p w:rsidR="00B07F44" w:rsidRDefault="00B07F44" w:rsidP="00B07F44">
            <w:pPr>
              <w:pStyle w:val="Enspirebulletedtext"/>
              <w:numPr>
                <w:ilvl w:val="0"/>
                <w:numId w:val="0"/>
              </w:numPr>
            </w:pPr>
            <w:r>
              <w:t>C2</w:t>
            </w:r>
          </w:p>
        </w:tc>
        <w:tc>
          <w:tcPr>
            <w:tcW w:w="1157" w:type="dxa"/>
          </w:tcPr>
          <w:p w:rsidR="00B07F44" w:rsidRDefault="00B07F44" w:rsidP="00B07F44">
            <w:pPr>
              <w:pStyle w:val="Enspirebulletedtext"/>
              <w:numPr>
                <w:ilvl w:val="0"/>
                <w:numId w:val="0"/>
              </w:numPr>
            </w:pPr>
            <w:r>
              <w:t>C3</w:t>
            </w:r>
          </w:p>
        </w:tc>
        <w:tc>
          <w:tcPr>
            <w:tcW w:w="1157" w:type="dxa"/>
          </w:tcPr>
          <w:p w:rsidR="00B07F44" w:rsidRDefault="00B07F44" w:rsidP="00B07F44">
            <w:pPr>
              <w:pStyle w:val="Enspirebulletedtext"/>
              <w:numPr>
                <w:ilvl w:val="0"/>
                <w:numId w:val="0"/>
              </w:numPr>
            </w:pPr>
            <w:r>
              <w:t>C4</w:t>
            </w:r>
          </w:p>
        </w:tc>
        <w:tc>
          <w:tcPr>
            <w:tcW w:w="1157" w:type="dxa"/>
          </w:tcPr>
          <w:p w:rsidR="00B07F44" w:rsidRDefault="00B07F44" w:rsidP="00B07F44">
            <w:pPr>
              <w:pStyle w:val="Enspirebulletedtext"/>
              <w:numPr>
                <w:ilvl w:val="0"/>
                <w:numId w:val="0"/>
              </w:numPr>
            </w:pPr>
            <w:r>
              <w:t>C5</w:t>
            </w:r>
          </w:p>
        </w:tc>
        <w:tc>
          <w:tcPr>
            <w:tcW w:w="1158" w:type="dxa"/>
          </w:tcPr>
          <w:p w:rsidR="00B07F44" w:rsidRDefault="00B07F44" w:rsidP="00B07F44">
            <w:pPr>
              <w:pStyle w:val="Enspirebulletedtext"/>
              <w:numPr>
                <w:ilvl w:val="0"/>
                <w:numId w:val="0"/>
              </w:numPr>
            </w:pPr>
            <w:r>
              <w:t>C6</w:t>
            </w:r>
          </w:p>
        </w:tc>
      </w:tr>
      <w:tr w:rsidR="00B07F44" w:rsidTr="00B07F44">
        <w:trPr>
          <w:trHeight w:val="288"/>
        </w:trPr>
        <w:tc>
          <w:tcPr>
            <w:tcW w:w="1450" w:type="dxa"/>
          </w:tcPr>
          <w:p w:rsidR="00B07F44" w:rsidRPr="006D5D46" w:rsidRDefault="00B07F44" w:rsidP="00B07F44">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B07F44" w:rsidRDefault="00B07F44" w:rsidP="00B07F44">
            <w:pPr>
              <w:pStyle w:val="Enspirebulletedtext"/>
              <w:numPr>
                <w:ilvl w:val="0"/>
                <w:numId w:val="0"/>
              </w:numPr>
            </w:pPr>
            <w:r>
              <w:t>D1</w:t>
            </w:r>
          </w:p>
        </w:tc>
        <w:tc>
          <w:tcPr>
            <w:tcW w:w="1250" w:type="dxa"/>
          </w:tcPr>
          <w:p w:rsidR="00B07F44" w:rsidRDefault="00B07F44" w:rsidP="00B07F44">
            <w:pPr>
              <w:pStyle w:val="Enspirebulletedtext"/>
              <w:numPr>
                <w:ilvl w:val="0"/>
                <w:numId w:val="0"/>
              </w:numPr>
            </w:pPr>
            <w:r>
              <w:t>D2</w:t>
            </w:r>
          </w:p>
        </w:tc>
        <w:tc>
          <w:tcPr>
            <w:tcW w:w="1157" w:type="dxa"/>
          </w:tcPr>
          <w:p w:rsidR="00B07F44" w:rsidRDefault="00B07F44" w:rsidP="00B07F44">
            <w:pPr>
              <w:pStyle w:val="Enspirebulletedtext"/>
              <w:numPr>
                <w:ilvl w:val="0"/>
                <w:numId w:val="0"/>
              </w:numPr>
            </w:pPr>
            <w:r>
              <w:t>D3</w:t>
            </w:r>
          </w:p>
        </w:tc>
        <w:tc>
          <w:tcPr>
            <w:tcW w:w="1157" w:type="dxa"/>
          </w:tcPr>
          <w:p w:rsidR="00B07F44" w:rsidRDefault="00B07F44" w:rsidP="00B07F44">
            <w:pPr>
              <w:pStyle w:val="Enspirebulletedtext"/>
              <w:numPr>
                <w:ilvl w:val="0"/>
                <w:numId w:val="0"/>
              </w:numPr>
            </w:pPr>
            <w:r>
              <w:t>D4</w:t>
            </w:r>
          </w:p>
        </w:tc>
        <w:tc>
          <w:tcPr>
            <w:tcW w:w="1157" w:type="dxa"/>
          </w:tcPr>
          <w:p w:rsidR="00B07F44" w:rsidRDefault="00B07F44" w:rsidP="00B07F44">
            <w:pPr>
              <w:pStyle w:val="Enspirebulletedtext"/>
              <w:numPr>
                <w:ilvl w:val="0"/>
                <w:numId w:val="0"/>
              </w:numPr>
            </w:pPr>
            <w:r>
              <w:t>D5</w:t>
            </w:r>
          </w:p>
        </w:tc>
        <w:tc>
          <w:tcPr>
            <w:tcW w:w="1158" w:type="dxa"/>
          </w:tcPr>
          <w:p w:rsidR="00B07F44" w:rsidRDefault="00B07F44" w:rsidP="00B07F44">
            <w:pPr>
              <w:pStyle w:val="Enspirebulletedtext"/>
              <w:numPr>
                <w:ilvl w:val="0"/>
                <w:numId w:val="0"/>
              </w:numPr>
            </w:pPr>
            <w:r>
              <w:t>D6</w:t>
            </w:r>
          </w:p>
        </w:tc>
      </w:tr>
    </w:tbl>
    <w:p w:rsidR="00B07F44" w:rsidRDefault="00B07F44" w:rsidP="00B07F44">
      <w:pPr>
        <w:tabs>
          <w:tab w:val="left" w:pos="1965"/>
        </w:tabs>
        <w:rPr>
          <w:sz w:val="20"/>
          <w:szCs w:val="20"/>
        </w:rPr>
      </w:pPr>
      <w:r>
        <w:rPr>
          <w:sz w:val="20"/>
          <w:szCs w:val="20"/>
        </w:rPr>
        <w:tab/>
      </w:r>
    </w:p>
    <w:p w:rsidR="00B07F44" w:rsidRDefault="00B07F44" w:rsidP="00B07F44">
      <w:pPr>
        <w:tabs>
          <w:tab w:val="left" w:pos="1965"/>
        </w:tabs>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Default="00B07F44" w:rsidP="00B07F44">
      <w:pPr>
        <w:rPr>
          <w:sz w:val="20"/>
          <w:szCs w:val="20"/>
        </w:rPr>
      </w:pPr>
    </w:p>
    <w:p w:rsidR="00B07F44" w:rsidRPr="00B07F44" w:rsidRDefault="00B07F44" w:rsidP="00B07F44">
      <w:pPr>
        <w:rPr>
          <w:sz w:val="20"/>
          <w:szCs w:val="20"/>
        </w:rPr>
      </w:pPr>
    </w:p>
    <w:p w:rsidR="001164F3" w:rsidRDefault="001164F3" w:rsidP="00CF6EE3">
      <w:pPr>
        <w:rPr>
          <w:b/>
          <w:sz w:val="20"/>
          <w:szCs w:val="20"/>
        </w:rPr>
      </w:pPr>
    </w:p>
    <w:p w:rsidR="00B07F44" w:rsidRDefault="00B07F44" w:rsidP="00CF6EE3">
      <w:pPr>
        <w:rPr>
          <w:b/>
          <w:sz w:val="20"/>
          <w:szCs w:val="20"/>
        </w:rPr>
      </w:pPr>
    </w:p>
    <w:p w:rsidR="00B07F44" w:rsidRDefault="00B07F44" w:rsidP="00CF6EE3">
      <w:pPr>
        <w:rPr>
          <w:b/>
          <w:sz w:val="20"/>
          <w:szCs w:val="20"/>
        </w:rPr>
      </w:pPr>
    </w:p>
    <w:p w:rsidR="00B07F44" w:rsidRDefault="00B07F44" w:rsidP="00CF6EE3">
      <w:pPr>
        <w:rPr>
          <w:b/>
          <w:sz w:val="20"/>
          <w:szCs w:val="20"/>
        </w:rPr>
      </w:pPr>
    </w:p>
    <w:p w:rsidR="00B07F44" w:rsidRPr="00B07F44" w:rsidRDefault="00B07F44" w:rsidP="00CF6EE3">
      <w:pPr>
        <w:rPr>
          <w:sz w:val="20"/>
          <w:szCs w:val="20"/>
        </w:rPr>
      </w:pPr>
      <w:r>
        <w:rPr>
          <w:sz w:val="20"/>
          <w:szCs w:val="20"/>
        </w:rPr>
        <w:t>The next step is to list all of your validated objectives in the first column of the chart below, and in the second column enter the objective’s corresponding cell number from the cognitive process/knowledge dimensions chart above.</w:t>
      </w:r>
    </w:p>
    <w:p w:rsidR="00B07F44" w:rsidRDefault="00B07F44" w:rsidP="00CF6EE3">
      <w:pPr>
        <w:rPr>
          <w:b/>
          <w:sz w:val="20"/>
          <w:szCs w:val="20"/>
        </w:rPr>
      </w:pPr>
    </w:p>
    <w:p w:rsidR="00B07F44" w:rsidRDefault="00B07F44" w:rsidP="00CF6EE3">
      <w:pPr>
        <w:rPr>
          <w:b/>
          <w:sz w:val="20"/>
          <w:szCs w:val="20"/>
        </w:rPr>
      </w:pPr>
    </w:p>
    <w:p w:rsidR="00B07F44" w:rsidRDefault="00B07F44" w:rsidP="00CF6EE3">
      <w:pPr>
        <w:rPr>
          <w:b/>
          <w:sz w:val="20"/>
          <w:szCs w:val="20"/>
        </w:rPr>
      </w:pPr>
    </w:p>
    <w:p w:rsidR="00B07F44" w:rsidRDefault="00B07F44" w:rsidP="00CF6EE3">
      <w:pPr>
        <w:rPr>
          <w:b/>
          <w:sz w:val="20"/>
          <w:szCs w:val="20"/>
        </w:rPr>
      </w:pPr>
    </w:p>
    <w:tbl>
      <w:tblPr>
        <w:tblStyle w:val="TableGrid"/>
        <w:tblW w:w="0" w:type="auto"/>
        <w:tblLook w:val="04A0"/>
      </w:tblPr>
      <w:tblGrid>
        <w:gridCol w:w="10458"/>
        <w:gridCol w:w="2718"/>
      </w:tblGrid>
      <w:tr w:rsidR="00B07F44" w:rsidTr="005D7A62">
        <w:tc>
          <w:tcPr>
            <w:tcW w:w="10458" w:type="dxa"/>
          </w:tcPr>
          <w:p w:rsidR="00B07F44" w:rsidRDefault="005D7A62" w:rsidP="00CF6EE3">
            <w:pPr>
              <w:rPr>
                <w:b/>
                <w:sz w:val="20"/>
                <w:szCs w:val="20"/>
              </w:rPr>
            </w:pPr>
            <w:r>
              <w:rPr>
                <w:b/>
                <w:sz w:val="20"/>
                <w:szCs w:val="20"/>
              </w:rPr>
              <w:lastRenderedPageBreak/>
              <w:t>Validated Objective</w:t>
            </w:r>
          </w:p>
        </w:tc>
        <w:tc>
          <w:tcPr>
            <w:tcW w:w="2718" w:type="dxa"/>
          </w:tcPr>
          <w:p w:rsidR="00B07F44" w:rsidRDefault="005D7A62" w:rsidP="00CF6EE3">
            <w:pPr>
              <w:rPr>
                <w:b/>
                <w:sz w:val="20"/>
                <w:szCs w:val="20"/>
              </w:rPr>
            </w:pPr>
            <w:r>
              <w:rPr>
                <w:b/>
                <w:sz w:val="20"/>
                <w:szCs w:val="20"/>
              </w:rPr>
              <w:t>Cognitive/Knowledge Dimension</w:t>
            </w:r>
          </w:p>
        </w:tc>
      </w:tr>
      <w:tr w:rsidR="00B07F44" w:rsidTr="005D7A62">
        <w:tc>
          <w:tcPr>
            <w:tcW w:w="10458" w:type="dxa"/>
          </w:tcPr>
          <w:p w:rsidR="00B07F44" w:rsidRPr="005D7A62" w:rsidRDefault="005D7A62" w:rsidP="005D7A62">
            <w:pPr>
              <w:pStyle w:val="ListParagraph"/>
              <w:numPr>
                <w:ilvl w:val="0"/>
                <w:numId w:val="10"/>
              </w:numPr>
              <w:rPr>
                <w:sz w:val="20"/>
                <w:szCs w:val="20"/>
              </w:rPr>
            </w:pPr>
            <w:r>
              <w:rPr>
                <w:sz w:val="20"/>
                <w:szCs w:val="20"/>
              </w:rPr>
              <w:t xml:space="preserve"> </w:t>
            </w:r>
          </w:p>
        </w:tc>
        <w:tc>
          <w:tcPr>
            <w:tcW w:w="2718" w:type="dxa"/>
          </w:tcPr>
          <w:p w:rsidR="00B07F44" w:rsidRDefault="00B07F44" w:rsidP="00CF6EE3">
            <w:pPr>
              <w:rPr>
                <w:b/>
                <w:sz w:val="20"/>
                <w:szCs w:val="20"/>
              </w:rPr>
            </w:pPr>
          </w:p>
        </w:tc>
      </w:tr>
      <w:tr w:rsidR="00B07F44" w:rsidTr="005D7A62">
        <w:tc>
          <w:tcPr>
            <w:tcW w:w="10458" w:type="dxa"/>
          </w:tcPr>
          <w:p w:rsidR="00B07F44" w:rsidRPr="005D7A62" w:rsidRDefault="005D7A62" w:rsidP="005D7A62">
            <w:pPr>
              <w:pStyle w:val="ListParagraph"/>
              <w:numPr>
                <w:ilvl w:val="0"/>
                <w:numId w:val="10"/>
              </w:numPr>
              <w:rPr>
                <w:sz w:val="20"/>
                <w:szCs w:val="20"/>
              </w:rPr>
            </w:pPr>
            <w:r>
              <w:rPr>
                <w:sz w:val="20"/>
                <w:szCs w:val="20"/>
              </w:rPr>
              <w:t xml:space="preserve"> </w:t>
            </w:r>
          </w:p>
        </w:tc>
        <w:tc>
          <w:tcPr>
            <w:tcW w:w="2718" w:type="dxa"/>
          </w:tcPr>
          <w:p w:rsidR="00B07F44" w:rsidRDefault="00B07F44" w:rsidP="00CF6EE3">
            <w:pPr>
              <w:rPr>
                <w:b/>
                <w:sz w:val="20"/>
                <w:szCs w:val="20"/>
              </w:rPr>
            </w:pPr>
          </w:p>
        </w:tc>
      </w:tr>
      <w:tr w:rsidR="005D7A62" w:rsidTr="005D7A62">
        <w:tc>
          <w:tcPr>
            <w:tcW w:w="10458" w:type="dxa"/>
          </w:tcPr>
          <w:p w:rsidR="005D7A62" w:rsidRPr="005D7A62" w:rsidRDefault="005D7A62" w:rsidP="005D7A62">
            <w:pPr>
              <w:rPr>
                <w:sz w:val="20"/>
                <w:szCs w:val="20"/>
              </w:rPr>
            </w:pPr>
            <w:r>
              <w:rPr>
                <w:sz w:val="20"/>
                <w:szCs w:val="20"/>
              </w:rPr>
              <w:t>[insert as many rows as needed]</w:t>
            </w:r>
          </w:p>
        </w:tc>
        <w:tc>
          <w:tcPr>
            <w:tcW w:w="2718" w:type="dxa"/>
          </w:tcPr>
          <w:p w:rsidR="005D7A62" w:rsidRDefault="005D7A62" w:rsidP="00CF6EE3">
            <w:pPr>
              <w:rPr>
                <w:b/>
                <w:sz w:val="20"/>
                <w:szCs w:val="20"/>
              </w:rPr>
            </w:pPr>
          </w:p>
        </w:tc>
      </w:tr>
    </w:tbl>
    <w:p w:rsidR="00B07F44" w:rsidRDefault="00B07F44" w:rsidP="00CF6EE3">
      <w:pPr>
        <w:rPr>
          <w:b/>
          <w:sz w:val="20"/>
          <w:szCs w:val="20"/>
        </w:rPr>
      </w:pPr>
    </w:p>
    <w:p w:rsidR="00B07F44" w:rsidRDefault="00B07F44" w:rsidP="00CF6EE3">
      <w:pPr>
        <w:rPr>
          <w:b/>
          <w:sz w:val="20"/>
          <w:szCs w:val="20"/>
        </w:rPr>
      </w:pPr>
    </w:p>
    <w:p w:rsidR="007B2DF8" w:rsidRDefault="007B2DF8" w:rsidP="00CF6EE3">
      <w:pPr>
        <w:rPr>
          <w:b/>
          <w:sz w:val="20"/>
          <w:szCs w:val="20"/>
        </w:rPr>
      </w:pPr>
      <w:r>
        <w:rPr>
          <w:b/>
          <w:sz w:val="20"/>
          <w:szCs w:val="20"/>
        </w:rPr>
        <w:t xml:space="preserve">Please respond, in detail, to the </w:t>
      </w:r>
      <w:r w:rsidR="005D7A62">
        <w:rPr>
          <w:b/>
          <w:sz w:val="20"/>
          <w:szCs w:val="20"/>
        </w:rPr>
        <w:t>directive</w:t>
      </w:r>
      <w:r>
        <w:rPr>
          <w:b/>
          <w:sz w:val="20"/>
          <w:szCs w:val="20"/>
        </w:rPr>
        <w:t xml:space="preserve"> below:</w:t>
      </w:r>
    </w:p>
    <w:p w:rsidR="007B2DF8" w:rsidRDefault="007B2DF8" w:rsidP="00CF6EE3">
      <w:pPr>
        <w:rPr>
          <w:b/>
          <w:sz w:val="20"/>
          <w:szCs w:val="20"/>
        </w:rPr>
      </w:pPr>
    </w:p>
    <w:p w:rsidR="007B2DF8" w:rsidRPr="001164F3" w:rsidRDefault="005D7A62" w:rsidP="007B2DF8">
      <w:pPr>
        <w:pStyle w:val="ListParagraph"/>
        <w:numPr>
          <w:ilvl w:val="0"/>
          <w:numId w:val="5"/>
        </w:numPr>
        <w:rPr>
          <w:sz w:val="20"/>
          <w:szCs w:val="20"/>
        </w:rPr>
      </w:pPr>
      <w:r>
        <w:rPr>
          <w:sz w:val="20"/>
          <w:szCs w:val="20"/>
        </w:rPr>
        <w:t xml:space="preserve"> Explain what the cognitive process/knowledge dimension indictor for each objective tells you about what that objective demands of your learner?  </w:t>
      </w:r>
    </w:p>
    <w:p w:rsidR="007B2DF8" w:rsidRPr="0026137E" w:rsidRDefault="007B2DF8" w:rsidP="0026137E">
      <w:pPr>
        <w:pStyle w:val="ListParagraph"/>
        <w:rPr>
          <w:sz w:val="20"/>
          <w:szCs w:val="20"/>
        </w:rPr>
      </w:pPr>
    </w:p>
    <w:p w:rsidR="007B2DF8" w:rsidRDefault="007B2DF8" w:rsidP="007B2DF8">
      <w:pPr>
        <w:rPr>
          <w:sz w:val="20"/>
          <w:szCs w:val="20"/>
        </w:rPr>
      </w:pPr>
    </w:p>
    <w:p w:rsidR="005D7A62" w:rsidRDefault="005D7A62" w:rsidP="007B2DF8">
      <w:pPr>
        <w:rPr>
          <w:sz w:val="20"/>
          <w:szCs w:val="20"/>
        </w:rPr>
      </w:pPr>
    </w:p>
    <w:p w:rsidR="007B2DF8" w:rsidRDefault="007B2DF8" w:rsidP="007B2DF8">
      <w:pPr>
        <w:rPr>
          <w:sz w:val="20"/>
          <w:szCs w:val="20"/>
        </w:rPr>
      </w:pPr>
    </w:p>
    <w:p w:rsidR="00E82510" w:rsidRPr="00975471" w:rsidRDefault="005D7A62" w:rsidP="00975471">
      <w:pPr>
        <w:pStyle w:val="ListParagraph"/>
        <w:numPr>
          <w:ilvl w:val="0"/>
          <w:numId w:val="7"/>
        </w:numPr>
        <w:rPr>
          <w:sz w:val="20"/>
          <w:szCs w:val="20"/>
        </w:rPr>
      </w:pPr>
      <w:r>
        <w:rPr>
          <w:b/>
          <w:sz w:val="20"/>
          <w:szCs w:val="20"/>
        </w:rPr>
        <w:t>Task # 2.</w:t>
      </w:r>
      <w:r w:rsidR="007B2DF8" w:rsidRPr="007B2DF8">
        <w:rPr>
          <w:b/>
          <w:sz w:val="20"/>
          <w:szCs w:val="20"/>
        </w:rPr>
        <w:t xml:space="preserve">  </w:t>
      </w:r>
      <w:r w:rsidR="007B2DF8" w:rsidRPr="007B2DF8">
        <w:rPr>
          <w:sz w:val="20"/>
          <w:szCs w:val="20"/>
        </w:rPr>
        <w:t xml:space="preserve">The purpose of this task is to </w:t>
      </w:r>
      <w:r>
        <w:rPr>
          <w:sz w:val="20"/>
          <w:szCs w:val="20"/>
        </w:rPr>
        <w:t>select an assessment strategy that will appropriately assess the objective’s demands of the learner.  To do this, review the types of assessments available, paying close attention to the type of knowledge dimension and cognitive level for which they most efficiently and effectively assess.  Fill in the assessment method next to each objective in the chart below.</w:t>
      </w:r>
    </w:p>
    <w:p w:rsidR="00006FB0" w:rsidRDefault="00006FB0" w:rsidP="008419F0">
      <w:pPr>
        <w:rPr>
          <w:sz w:val="20"/>
          <w:szCs w:val="20"/>
        </w:rPr>
      </w:pPr>
    </w:p>
    <w:p w:rsidR="00975471" w:rsidRDefault="00975471" w:rsidP="008419F0">
      <w:pPr>
        <w:rPr>
          <w:sz w:val="20"/>
          <w:szCs w:val="20"/>
        </w:rPr>
      </w:pPr>
    </w:p>
    <w:tbl>
      <w:tblPr>
        <w:tblStyle w:val="TableGrid"/>
        <w:tblW w:w="0" w:type="auto"/>
        <w:tblLook w:val="04A0"/>
      </w:tblPr>
      <w:tblGrid>
        <w:gridCol w:w="6588"/>
        <w:gridCol w:w="6588"/>
      </w:tblGrid>
      <w:tr w:rsidR="005D7A62" w:rsidTr="005D7A62">
        <w:tc>
          <w:tcPr>
            <w:tcW w:w="6588" w:type="dxa"/>
          </w:tcPr>
          <w:p w:rsidR="005D7A62" w:rsidRPr="005D7A62" w:rsidRDefault="005D7A62" w:rsidP="008419F0">
            <w:pPr>
              <w:rPr>
                <w:b/>
                <w:sz w:val="20"/>
                <w:szCs w:val="20"/>
              </w:rPr>
            </w:pPr>
            <w:r w:rsidRPr="005D7A62">
              <w:rPr>
                <w:b/>
                <w:sz w:val="20"/>
                <w:szCs w:val="20"/>
              </w:rPr>
              <w:t>Objective</w:t>
            </w:r>
          </w:p>
        </w:tc>
        <w:tc>
          <w:tcPr>
            <w:tcW w:w="6588" w:type="dxa"/>
          </w:tcPr>
          <w:p w:rsidR="005D7A62" w:rsidRPr="005D7A62" w:rsidRDefault="005D7A62" w:rsidP="008419F0">
            <w:pPr>
              <w:rPr>
                <w:b/>
                <w:sz w:val="20"/>
                <w:szCs w:val="20"/>
              </w:rPr>
            </w:pPr>
            <w:r w:rsidRPr="005D7A62">
              <w:rPr>
                <w:b/>
                <w:sz w:val="20"/>
                <w:szCs w:val="20"/>
              </w:rPr>
              <w:t>Assessment</w:t>
            </w:r>
          </w:p>
        </w:tc>
      </w:tr>
      <w:tr w:rsidR="005D7A62" w:rsidTr="005D7A62">
        <w:tc>
          <w:tcPr>
            <w:tcW w:w="6588" w:type="dxa"/>
          </w:tcPr>
          <w:p w:rsidR="005D7A62" w:rsidRDefault="005D7A62" w:rsidP="008419F0">
            <w:pPr>
              <w:rPr>
                <w:sz w:val="20"/>
                <w:szCs w:val="20"/>
              </w:rPr>
            </w:pPr>
            <w:r>
              <w:rPr>
                <w:sz w:val="20"/>
                <w:szCs w:val="20"/>
              </w:rPr>
              <w:t>1.</w:t>
            </w:r>
          </w:p>
        </w:tc>
        <w:tc>
          <w:tcPr>
            <w:tcW w:w="6588" w:type="dxa"/>
          </w:tcPr>
          <w:p w:rsidR="005D7A62" w:rsidRDefault="005D7A62" w:rsidP="008419F0">
            <w:pPr>
              <w:rPr>
                <w:sz w:val="20"/>
                <w:szCs w:val="20"/>
              </w:rPr>
            </w:pPr>
          </w:p>
        </w:tc>
      </w:tr>
      <w:tr w:rsidR="005D7A62" w:rsidTr="005D7A62">
        <w:tc>
          <w:tcPr>
            <w:tcW w:w="6588" w:type="dxa"/>
          </w:tcPr>
          <w:p w:rsidR="005D7A62" w:rsidRDefault="005D7A62" w:rsidP="008419F0">
            <w:pPr>
              <w:rPr>
                <w:sz w:val="20"/>
                <w:szCs w:val="20"/>
              </w:rPr>
            </w:pPr>
            <w:r>
              <w:rPr>
                <w:sz w:val="20"/>
                <w:szCs w:val="20"/>
              </w:rPr>
              <w:t>2.</w:t>
            </w:r>
          </w:p>
        </w:tc>
        <w:tc>
          <w:tcPr>
            <w:tcW w:w="6588" w:type="dxa"/>
          </w:tcPr>
          <w:p w:rsidR="005D7A62" w:rsidRDefault="005D7A62" w:rsidP="008419F0">
            <w:pPr>
              <w:rPr>
                <w:sz w:val="20"/>
                <w:szCs w:val="20"/>
              </w:rPr>
            </w:pPr>
          </w:p>
        </w:tc>
      </w:tr>
      <w:tr w:rsidR="005D7A62" w:rsidTr="005D7A62">
        <w:tc>
          <w:tcPr>
            <w:tcW w:w="6588" w:type="dxa"/>
          </w:tcPr>
          <w:p w:rsidR="005D7A62" w:rsidRDefault="005D7A62" w:rsidP="008419F0">
            <w:pPr>
              <w:rPr>
                <w:sz w:val="20"/>
                <w:szCs w:val="20"/>
              </w:rPr>
            </w:pPr>
            <w:r>
              <w:rPr>
                <w:sz w:val="20"/>
                <w:szCs w:val="20"/>
              </w:rPr>
              <w:t>[insert as many rows as needed]</w:t>
            </w:r>
          </w:p>
        </w:tc>
        <w:tc>
          <w:tcPr>
            <w:tcW w:w="6588" w:type="dxa"/>
          </w:tcPr>
          <w:p w:rsidR="005D7A62" w:rsidRDefault="005D7A62" w:rsidP="008419F0">
            <w:pPr>
              <w:rPr>
                <w:sz w:val="20"/>
                <w:szCs w:val="20"/>
              </w:rPr>
            </w:pPr>
          </w:p>
        </w:tc>
      </w:tr>
    </w:tbl>
    <w:p w:rsidR="00975471" w:rsidRDefault="00975471" w:rsidP="008419F0">
      <w:pPr>
        <w:rPr>
          <w:sz w:val="20"/>
          <w:szCs w:val="20"/>
        </w:rPr>
      </w:pPr>
    </w:p>
    <w:p w:rsidR="00975471" w:rsidRDefault="00975471" w:rsidP="008419F0">
      <w:pPr>
        <w:rPr>
          <w:sz w:val="20"/>
          <w:szCs w:val="20"/>
        </w:rPr>
      </w:pPr>
    </w:p>
    <w:p w:rsidR="00975471" w:rsidRDefault="00975471" w:rsidP="008419F0">
      <w:pPr>
        <w:rPr>
          <w:sz w:val="20"/>
          <w:szCs w:val="20"/>
        </w:rPr>
      </w:pPr>
    </w:p>
    <w:p w:rsidR="00975471" w:rsidRDefault="00975471" w:rsidP="008419F0">
      <w:pPr>
        <w:rPr>
          <w:b/>
          <w:sz w:val="20"/>
          <w:szCs w:val="20"/>
        </w:rPr>
      </w:pPr>
      <w:r>
        <w:rPr>
          <w:b/>
          <w:sz w:val="20"/>
          <w:szCs w:val="20"/>
        </w:rPr>
        <w:t xml:space="preserve">Please respond in detail to the </w:t>
      </w:r>
      <w:r w:rsidR="005D7A62">
        <w:rPr>
          <w:b/>
          <w:sz w:val="20"/>
          <w:szCs w:val="20"/>
        </w:rPr>
        <w:t>directive</w:t>
      </w:r>
      <w:r>
        <w:rPr>
          <w:b/>
          <w:sz w:val="20"/>
          <w:szCs w:val="20"/>
        </w:rPr>
        <w:t xml:space="preserve"> below.</w:t>
      </w:r>
    </w:p>
    <w:p w:rsidR="00975471" w:rsidRDefault="00975471" w:rsidP="008419F0">
      <w:pPr>
        <w:rPr>
          <w:b/>
          <w:sz w:val="20"/>
          <w:szCs w:val="20"/>
        </w:rPr>
      </w:pPr>
    </w:p>
    <w:p w:rsidR="005D7A62" w:rsidRDefault="00975471" w:rsidP="00975471">
      <w:pPr>
        <w:pStyle w:val="ListParagraph"/>
        <w:numPr>
          <w:ilvl w:val="0"/>
          <w:numId w:val="9"/>
        </w:numPr>
        <w:rPr>
          <w:sz w:val="20"/>
          <w:szCs w:val="20"/>
        </w:rPr>
      </w:pPr>
      <w:r>
        <w:rPr>
          <w:sz w:val="20"/>
          <w:szCs w:val="20"/>
        </w:rPr>
        <w:t xml:space="preserve"> Describe how each of your </w:t>
      </w:r>
      <w:r w:rsidR="005D7A62">
        <w:rPr>
          <w:sz w:val="20"/>
          <w:szCs w:val="20"/>
        </w:rPr>
        <w:t>assessment strategies align with the cognitive and knowledge dimensions of your objectives</w:t>
      </w:r>
    </w:p>
    <w:p w:rsidR="005D7A62" w:rsidRDefault="005D7A62" w:rsidP="00975471">
      <w:pPr>
        <w:pStyle w:val="ListParagraph"/>
        <w:numPr>
          <w:ilvl w:val="0"/>
          <w:numId w:val="9"/>
        </w:numPr>
        <w:rPr>
          <w:sz w:val="20"/>
          <w:szCs w:val="20"/>
        </w:rPr>
      </w:pPr>
      <w:r>
        <w:rPr>
          <w:sz w:val="20"/>
          <w:szCs w:val="20"/>
        </w:rPr>
        <w:t>Consider your target audience and discuss how your assessment strategies align with the stated learner needs in your learner analysis.</w:t>
      </w:r>
    </w:p>
    <w:p w:rsidR="000333A5" w:rsidRDefault="000333A5" w:rsidP="00975471">
      <w:pPr>
        <w:pStyle w:val="ListParagraph"/>
        <w:numPr>
          <w:ilvl w:val="0"/>
          <w:numId w:val="9"/>
        </w:numPr>
        <w:rPr>
          <w:sz w:val="20"/>
          <w:szCs w:val="20"/>
        </w:rPr>
      </w:pPr>
      <w:r>
        <w:rPr>
          <w:sz w:val="20"/>
          <w:szCs w:val="20"/>
        </w:rPr>
        <w:t>Explain how</w:t>
      </w:r>
      <w:r w:rsidR="005D7A62">
        <w:rPr>
          <w:sz w:val="20"/>
          <w:szCs w:val="20"/>
        </w:rPr>
        <w:t xml:space="preserve"> the </w:t>
      </w:r>
      <w:r>
        <w:rPr>
          <w:sz w:val="20"/>
          <w:szCs w:val="20"/>
        </w:rPr>
        <w:t>cognitive process/knowledge dimensions and the characteristics of the target audience align.</w:t>
      </w:r>
    </w:p>
    <w:p w:rsidR="000333A5" w:rsidRDefault="000333A5" w:rsidP="000333A5">
      <w:pPr>
        <w:pStyle w:val="ListParagraph"/>
        <w:rPr>
          <w:sz w:val="20"/>
          <w:szCs w:val="20"/>
        </w:rPr>
      </w:pPr>
    </w:p>
    <w:p w:rsidR="000333A5" w:rsidRDefault="000333A5" w:rsidP="000333A5">
      <w:pPr>
        <w:pStyle w:val="ListParagraph"/>
        <w:rPr>
          <w:sz w:val="20"/>
          <w:szCs w:val="20"/>
        </w:rPr>
      </w:pPr>
    </w:p>
    <w:p w:rsidR="00975471" w:rsidRPr="000333A5" w:rsidRDefault="000333A5" w:rsidP="000333A5">
      <w:pPr>
        <w:pStyle w:val="ListParagraph"/>
        <w:numPr>
          <w:ilvl w:val="0"/>
          <w:numId w:val="7"/>
        </w:numPr>
        <w:rPr>
          <w:b/>
          <w:sz w:val="20"/>
          <w:szCs w:val="20"/>
        </w:rPr>
      </w:pPr>
      <w:r w:rsidRPr="000333A5">
        <w:rPr>
          <w:b/>
          <w:sz w:val="20"/>
          <w:szCs w:val="20"/>
        </w:rPr>
        <w:t>Task # 3</w:t>
      </w:r>
      <w:r>
        <w:rPr>
          <w:b/>
          <w:sz w:val="20"/>
          <w:szCs w:val="20"/>
        </w:rPr>
        <w:t xml:space="preserve">. </w:t>
      </w:r>
      <w:r>
        <w:rPr>
          <w:sz w:val="20"/>
          <w:szCs w:val="20"/>
        </w:rPr>
        <w:t>The purpose of this task is to s</w:t>
      </w:r>
      <w:r w:rsidRPr="000333A5">
        <w:rPr>
          <w:sz w:val="20"/>
          <w:szCs w:val="20"/>
        </w:rPr>
        <w:t>ummarize the elements of a Course Student Assessment Plan (CSAP) in a Plan of Instruction (POI)</w:t>
      </w:r>
      <w:r>
        <w:rPr>
          <w:sz w:val="20"/>
          <w:szCs w:val="20"/>
        </w:rPr>
        <w:t>.  To do this you must ensure that the following are addressed:</w:t>
      </w:r>
    </w:p>
    <w:p w:rsidR="000333A5" w:rsidRDefault="000333A5" w:rsidP="000333A5">
      <w:pPr>
        <w:rPr>
          <w:b/>
          <w:sz w:val="20"/>
          <w:szCs w:val="20"/>
        </w:rPr>
      </w:pPr>
    </w:p>
    <w:p w:rsidR="000333A5" w:rsidRDefault="000333A5" w:rsidP="000333A5">
      <w:pPr>
        <w:pStyle w:val="Enspirebulletedtext"/>
        <w:numPr>
          <w:ilvl w:val="0"/>
          <w:numId w:val="11"/>
        </w:numPr>
        <w:ind w:left="1800"/>
      </w:pPr>
      <w:r>
        <w:t xml:space="preserve">Identification of all the methods of assessment for a learning asset </w:t>
      </w:r>
    </w:p>
    <w:p w:rsidR="000333A5" w:rsidRDefault="000333A5" w:rsidP="000333A5">
      <w:pPr>
        <w:pStyle w:val="Enspirebulletedtext"/>
        <w:numPr>
          <w:ilvl w:val="0"/>
          <w:numId w:val="11"/>
        </w:numPr>
        <w:ind w:left="1800"/>
      </w:pPr>
      <w:r>
        <w:t xml:space="preserve">A brief description of each of the specific methods of assessment </w:t>
      </w:r>
    </w:p>
    <w:p w:rsidR="000333A5" w:rsidRDefault="000333A5" w:rsidP="000333A5">
      <w:pPr>
        <w:pStyle w:val="Enspirebulletedtext"/>
        <w:numPr>
          <w:ilvl w:val="0"/>
          <w:numId w:val="11"/>
        </w:numPr>
        <w:ind w:left="1800"/>
      </w:pPr>
      <w:r>
        <w:lastRenderedPageBreak/>
        <w:t xml:space="preserve">An explanation of how the assessment methods correlate to the module or lesson structure of the course </w:t>
      </w:r>
    </w:p>
    <w:p w:rsidR="000333A5" w:rsidRPr="000333A5" w:rsidRDefault="000333A5" w:rsidP="000333A5">
      <w:pPr>
        <w:ind w:left="1800"/>
        <w:rPr>
          <w:b/>
          <w:sz w:val="20"/>
          <w:szCs w:val="20"/>
        </w:rPr>
      </w:pPr>
    </w:p>
    <w:p w:rsidR="00975471" w:rsidRDefault="00975471" w:rsidP="00975471">
      <w:pPr>
        <w:pStyle w:val="ListParagraph"/>
        <w:rPr>
          <w:sz w:val="20"/>
          <w:szCs w:val="20"/>
        </w:rPr>
      </w:pPr>
    </w:p>
    <w:p w:rsidR="00975471" w:rsidRDefault="000F02F4" w:rsidP="0026137E">
      <w:pPr>
        <w:pStyle w:val="ListParagraph"/>
        <w:rPr>
          <w:sz w:val="20"/>
          <w:szCs w:val="20"/>
        </w:rPr>
      </w:pPr>
      <w:r>
        <w:rPr>
          <w:sz w:val="20"/>
          <w:szCs w:val="20"/>
        </w:rPr>
        <w:t xml:space="preserve"> </w:t>
      </w:r>
      <w:r w:rsidR="000333A5">
        <w:rPr>
          <w:sz w:val="20"/>
          <w:szCs w:val="20"/>
        </w:rPr>
        <w:t>Your summary should be similar in form to the example below:</w:t>
      </w:r>
    </w:p>
    <w:p w:rsidR="000333A5" w:rsidRDefault="000333A5" w:rsidP="0026137E">
      <w:pPr>
        <w:pStyle w:val="ListParagraph"/>
        <w:rPr>
          <w:sz w:val="20"/>
          <w:szCs w:val="20"/>
        </w:rPr>
      </w:pPr>
    </w:p>
    <w:p w:rsidR="000333A5" w:rsidRDefault="000333A5" w:rsidP="000333A5">
      <w:pPr>
        <w:pStyle w:val="Enspirebulletedtext"/>
        <w:numPr>
          <w:ilvl w:val="0"/>
          <w:numId w:val="0"/>
        </w:numPr>
        <w:ind w:left="720" w:right="720"/>
      </w:pPr>
      <w:r>
        <w:t xml:space="preserve">“Students will be evaluated individually using objective quizzes and examinations and practical exercises. Each lesson of the course will include a 20-question quiz on the lesson’s readings and case study. Each module will include a practical exercise in which learners produce one part of a selected learning asset for assessment.” </w:t>
      </w:r>
    </w:p>
    <w:p w:rsidR="000333A5" w:rsidRDefault="000333A5" w:rsidP="0026137E">
      <w:pPr>
        <w:pStyle w:val="ListParagraph"/>
        <w:rPr>
          <w:sz w:val="20"/>
          <w:szCs w:val="20"/>
        </w:rPr>
      </w:pPr>
    </w:p>
    <w:p w:rsidR="000333A5" w:rsidRDefault="000333A5" w:rsidP="000333A5">
      <w:pPr>
        <w:rPr>
          <w:b/>
          <w:sz w:val="20"/>
          <w:szCs w:val="20"/>
        </w:rPr>
      </w:pPr>
      <w:r>
        <w:rPr>
          <w:b/>
          <w:sz w:val="20"/>
          <w:szCs w:val="20"/>
        </w:rPr>
        <w:t>Please respond in detail to the directive below.</w:t>
      </w:r>
    </w:p>
    <w:p w:rsidR="000333A5" w:rsidRDefault="000333A5" w:rsidP="0026137E">
      <w:pPr>
        <w:pStyle w:val="ListParagraph"/>
        <w:rPr>
          <w:sz w:val="20"/>
          <w:szCs w:val="20"/>
        </w:rPr>
      </w:pPr>
    </w:p>
    <w:p w:rsidR="000333A5" w:rsidRDefault="000333A5" w:rsidP="000333A5">
      <w:pPr>
        <w:pStyle w:val="ListParagraph"/>
        <w:numPr>
          <w:ilvl w:val="0"/>
          <w:numId w:val="12"/>
        </w:numPr>
        <w:rPr>
          <w:sz w:val="20"/>
          <w:szCs w:val="20"/>
        </w:rPr>
      </w:pPr>
      <w:r>
        <w:rPr>
          <w:sz w:val="20"/>
          <w:szCs w:val="20"/>
        </w:rPr>
        <w:t xml:space="preserve"> Write out your summary and circle each criterion required for the summary by DAU.</w:t>
      </w:r>
    </w:p>
    <w:p w:rsidR="000333A5" w:rsidRPr="00975471" w:rsidRDefault="000333A5" w:rsidP="000333A5">
      <w:pPr>
        <w:pStyle w:val="ListParagraph"/>
        <w:ind w:left="1080"/>
        <w:rPr>
          <w:sz w:val="20"/>
          <w:szCs w:val="20"/>
        </w:rPr>
      </w:pPr>
    </w:p>
    <w:sectPr w:rsidR="000333A5" w:rsidRPr="00975471" w:rsidSect="00DE2458">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636" w:rsidRDefault="000E6636" w:rsidP="00DE2458">
      <w:r>
        <w:separator/>
      </w:r>
    </w:p>
  </w:endnote>
  <w:endnote w:type="continuationSeparator" w:id="0">
    <w:p w:rsidR="000E6636" w:rsidRDefault="000E6636" w:rsidP="00DE24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636" w:rsidRDefault="000E6636" w:rsidP="00DE2458">
      <w:r>
        <w:separator/>
      </w:r>
    </w:p>
  </w:footnote>
  <w:footnote w:type="continuationSeparator" w:id="0">
    <w:p w:rsidR="000E6636" w:rsidRDefault="000E6636"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58" w:rsidRDefault="008A70AE" w:rsidP="00DE2458">
    <w:pPr>
      <w:pStyle w:val="Header"/>
      <w:jc w:val="center"/>
      <w:rPr>
        <w:b/>
        <w:sz w:val="20"/>
        <w:szCs w:val="20"/>
      </w:rPr>
    </w:pPr>
    <w:r>
      <w:rPr>
        <w:sz w:val="20"/>
        <w:szCs w:val="20"/>
      </w:rPr>
      <w:t>Module2</w:t>
    </w:r>
    <w:r w:rsidR="00B07F44">
      <w:rPr>
        <w:sz w:val="20"/>
        <w:szCs w:val="20"/>
      </w:rPr>
      <w:t xml:space="preserve"> /Lesson3</w:t>
    </w:r>
    <w:r>
      <w:rPr>
        <w:sz w:val="20"/>
        <w:szCs w:val="20"/>
      </w:rPr>
      <w:t xml:space="preserve"> </w:t>
    </w:r>
    <w:r w:rsidR="00DE2458">
      <w:rPr>
        <w:sz w:val="20"/>
        <w:szCs w:val="20"/>
      </w:rPr>
      <w:t xml:space="preserve">  </w:t>
    </w:r>
    <w:r w:rsidR="00DE2458">
      <w:rPr>
        <w:b/>
        <w:sz w:val="20"/>
        <w:szCs w:val="20"/>
      </w:rPr>
      <w:t>WRITTEN ASSIGNMENT</w:t>
    </w:r>
  </w:p>
  <w:p w:rsidR="00DE2458" w:rsidRPr="00DE2458" w:rsidRDefault="00DE2458"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4C"/>
    <w:multiLevelType w:val="hybridMultilevel"/>
    <w:tmpl w:val="B712B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F3D5C"/>
    <w:multiLevelType w:val="hybridMultilevel"/>
    <w:tmpl w:val="2502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4721C"/>
    <w:multiLevelType w:val="hybridMultilevel"/>
    <w:tmpl w:val="E2DEFEEC"/>
    <w:lvl w:ilvl="0" w:tplc="04090005">
      <w:start w:val="1"/>
      <w:numFmt w:val="bullet"/>
      <w:lvlText w:val=""/>
      <w:lvlJc w:val="left"/>
      <w:pPr>
        <w:ind w:left="720" w:hanging="360"/>
      </w:pPr>
      <w:rPr>
        <w:rFonts w:ascii="Wingdings" w:hAnsi="Wingdings"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44AEA"/>
    <w:multiLevelType w:val="hybridMultilevel"/>
    <w:tmpl w:val="8B1C5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0539F"/>
    <w:multiLevelType w:val="hybridMultilevel"/>
    <w:tmpl w:val="856C02B2"/>
    <w:lvl w:ilvl="0" w:tplc="9B802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837B9"/>
    <w:multiLevelType w:val="hybridMultilevel"/>
    <w:tmpl w:val="7E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C7E1B"/>
    <w:multiLevelType w:val="hybridMultilevel"/>
    <w:tmpl w:val="134A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7E0F"/>
    <w:multiLevelType w:val="hybridMultilevel"/>
    <w:tmpl w:val="5D20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74303"/>
    <w:multiLevelType w:val="hybridMultilevel"/>
    <w:tmpl w:val="35B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6671F9"/>
    <w:multiLevelType w:val="hybridMultilevel"/>
    <w:tmpl w:val="11AA1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D8237EB"/>
    <w:multiLevelType w:val="hybridMultilevel"/>
    <w:tmpl w:val="DB20E7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10"/>
  </w:num>
  <w:num w:numId="6">
    <w:abstractNumId w:val="11"/>
  </w:num>
  <w:num w:numId="7">
    <w:abstractNumId w:val="0"/>
  </w:num>
  <w:num w:numId="8">
    <w:abstractNumId w:val="7"/>
  </w:num>
  <w:num w:numId="9">
    <w:abstractNumId w:val="9"/>
  </w:num>
  <w:num w:numId="10">
    <w:abstractNumId w:val="8"/>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91475"/>
    <w:rsid w:val="000001AA"/>
    <w:rsid w:val="00006FB0"/>
    <w:rsid w:val="000253F6"/>
    <w:rsid w:val="000333A5"/>
    <w:rsid w:val="000603B6"/>
    <w:rsid w:val="000612C3"/>
    <w:rsid w:val="00081357"/>
    <w:rsid w:val="00097A1A"/>
    <w:rsid w:val="000A79E5"/>
    <w:rsid w:val="000B484C"/>
    <w:rsid w:val="000E6636"/>
    <w:rsid w:val="000F02F4"/>
    <w:rsid w:val="00100421"/>
    <w:rsid w:val="00105B9C"/>
    <w:rsid w:val="001164F3"/>
    <w:rsid w:val="001231BF"/>
    <w:rsid w:val="001365B2"/>
    <w:rsid w:val="00144165"/>
    <w:rsid w:val="00154FCF"/>
    <w:rsid w:val="00156A00"/>
    <w:rsid w:val="00176B46"/>
    <w:rsid w:val="0018240C"/>
    <w:rsid w:val="001A07B8"/>
    <w:rsid w:val="001A07F6"/>
    <w:rsid w:val="001A7837"/>
    <w:rsid w:val="001B10C0"/>
    <w:rsid w:val="001D359F"/>
    <w:rsid w:val="001F771D"/>
    <w:rsid w:val="00214819"/>
    <w:rsid w:val="002366F4"/>
    <w:rsid w:val="00242949"/>
    <w:rsid w:val="00260997"/>
    <w:rsid w:val="0026137E"/>
    <w:rsid w:val="002908B8"/>
    <w:rsid w:val="00293298"/>
    <w:rsid w:val="00296AA1"/>
    <w:rsid w:val="002B1CD4"/>
    <w:rsid w:val="002C6DBE"/>
    <w:rsid w:val="002D5094"/>
    <w:rsid w:val="002F24DE"/>
    <w:rsid w:val="002F5B7A"/>
    <w:rsid w:val="00300233"/>
    <w:rsid w:val="00302931"/>
    <w:rsid w:val="00303E1E"/>
    <w:rsid w:val="00304F73"/>
    <w:rsid w:val="003B4B4C"/>
    <w:rsid w:val="003B7C47"/>
    <w:rsid w:val="003C2A57"/>
    <w:rsid w:val="003D1526"/>
    <w:rsid w:val="004458C5"/>
    <w:rsid w:val="00451EB6"/>
    <w:rsid w:val="004832B5"/>
    <w:rsid w:val="00485957"/>
    <w:rsid w:val="0049731A"/>
    <w:rsid w:val="004A1F2A"/>
    <w:rsid w:val="004B6C48"/>
    <w:rsid w:val="004D098A"/>
    <w:rsid w:val="004D4E59"/>
    <w:rsid w:val="00542D53"/>
    <w:rsid w:val="005603C9"/>
    <w:rsid w:val="005622C3"/>
    <w:rsid w:val="00593518"/>
    <w:rsid w:val="00597382"/>
    <w:rsid w:val="005B338E"/>
    <w:rsid w:val="005B64EA"/>
    <w:rsid w:val="005D2A28"/>
    <w:rsid w:val="005D7A62"/>
    <w:rsid w:val="005F6DCF"/>
    <w:rsid w:val="00600646"/>
    <w:rsid w:val="006372BE"/>
    <w:rsid w:val="00642569"/>
    <w:rsid w:val="00650FEF"/>
    <w:rsid w:val="00674149"/>
    <w:rsid w:val="0067613B"/>
    <w:rsid w:val="006773DE"/>
    <w:rsid w:val="00690269"/>
    <w:rsid w:val="006A320E"/>
    <w:rsid w:val="006A7E63"/>
    <w:rsid w:val="006C17FC"/>
    <w:rsid w:val="006D407F"/>
    <w:rsid w:val="006E2322"/>
    <w:rsid w:val="00704278"/>
    <w:rsid w:val="007337D4"/>
    <w:rsid w:val="00733EEB"/>
    <w:rsid w:val="0073548F"/>
    <w:rsid w:val="00767544"/>
    <w:rsid w:val="007967F1"/>
    <w:rsid w:val="007B2DF8"/>
    <w:rsid w:val="007C33A0"/>
    <w:rsid w:val="007D05B6"/>
    <w:rsid w:val="007D42A8"/>
    <w:rsid w:val="007D5898"/>
    <w:rsid w:val="007E165B"/>
    <w:rsid w:val="00806485"/>
    <w:rsid w:val="00807C56"/>
    <w:rsid w:val="008419F0"/>
    <w:rsid w:val="008455C0"/>
    <w:rsid w:val="008650C1"/>
    <w:rsid w:val="008679F3"/>
    <w:rsid w:val="00880AC1"/>
    <w:rsid w:val="00895F2B"/>
    <w:rsid w:val="008A70AE"/>
    <w:rsid w:val="008C1ACB"/>
    <w:rsid w:val="008C1B0F"/>
    <w:rsid w:val="008C6511"/>
    <w:rsid w:val="008D081F"/>
    <w:rsid w:val="008D6AE2"/>
    <w:rsid w:val="008F1D35"/>
    <w:rsid w:val="008F1FC8"/>
    <w:rsid w:val="008F2094"/>
    <w:rsid w:val="008F4D24"/>
    <w:rsid w:val="00931A77"/>
    <w:rsid w:val="009509DB"/>
    <w:rsid w:val="00950B98"/>
    <w:rsid w:val="00975471"/>
    <w:rsid w:val="00991475"/>
    <w:rsid w:val="009B4A02"/>
    <w:rsid w:val="009D7A3C"/>
    <w:rsid w:val="009E28FC"/>
    <w:rsid w:val="00A06AAA"/>
    <w:rsid w:val="00A42C6C"/>
    <w:rsid w:val="00A675C7"/>
    <w:rsid w:val="00A708AE"/>
    <w:rsid w:val="00AA4BD1"/>
    <w:rsid w:val="00AC15BA"/>
    <w:rsid w:val="00AE4C5F"/>
    <w:rsid w:val="00AF3DD5"/>
    <w:rsid w:val="00B07F44"/>
    <w:rsid w:val="00B425E3"/>
    <w:rsid w:val="00B71466"/>
    <w:rsid w:val="00B954D1"/>
    <w:rsid w:val="00BA18A7"/>
    <w:rsid w:val="00BA1B58"/>
    <w:rsid w:val="00BB4E00"/>
    <w:rsid w:val="00BE46DC"/>
    <w:rsid w:val="00C15C57"/>
    <w:rsid w:val="00C24AC8"/>
    <w:rsid w:val="00C422A7"/>
    <w:rsid w:val="00C57B03"/>
    <w:rsid w:val="00C57D5E"/>
    <w:rsid w:val="00C83874"/>
    <w:rsid w:val="00C95E0E"/>
    <w:rsid w:val="00CA02E1"/>
    <w:rsid w:val="00CB5B6A"/>
    <w:rsid w:val="00CD181E"/>
    <w:rsid w:val="00CE6B86"/>
    <w:rsid w:val="00CF6EE3"/>
    <w:rsid w:val="00D006E8"/>
    <w:rsid w:val="00D0589F"/>
    <w:rsid w:val="00D1057C"/>
    <w:rsid w:val="00D27A46"/>
    <w:rsid w:val="00D45E30"/>
    <w:rsid w:val="00D9241F"/>
    <w:rsid w:val="00D94A6B"/>
    <w:rsid w:val="00D9578F"/>
    <w:rsid w:val="00D96C6C"/>
    <w:rsid w:val="00DA311F"/>
    <w:rsid w:val="00DD6209"/>
    <w:rsid w:val="00DD6D7B"/>
    <w:rsid w:val="00DE2458"/>
    <w:rsid w:val="00E0309B"/>
    <w:rsid w:val="00E21213"/>
    <w:rsid w:val="00E23B95"/>
    <w:rsid w:val="00E3431E"/>
    <w:rsid w:val="00E4147C"/>
    <w:rsid w:val="00E43411"/>
    <w:rsid w:val="00E4529D"/>
    <w:rsid w:val="00E63851"/>
    <w:rsid w:val="00E6503E"/>
    <w:rsid w:val="00E82510"/>
    <w:rsid w:val="00EA7623"/>
    <w:rsid w:val="00EC4246"/>
    <w:rsid w:val="00ED586E"/>
    <w:rsid w:val="00EE0798"/>
    <w:rsid w:val="00F01B68"/>
    <w:rsid w:val="00F2691A"/>
    <w:rsid w:val="00F57315"/>
    <w:rsid w:val="00F70408"/>
    <w:rsid w:val="00F7644E"/>
    <w:rsid w:val="00F77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table" w:styleId="TableGrid">
    <w:name w:val="Table Grid"/>
    <w:basedOn w:val="TableNormal"/>
    <w:uiPriority w:val="59"/>
    <w:rsid w:val="00DE2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2458"/>
    <w:pPr>
      <w:tabs>
        <w:tab w:val="center" w:pos="4680"/>
        <w:tab w:val="right" w:pos="9360"/>
      </w:tabs>
    </w:pPr>
  </w:style>
  <w:style w:type="character" w:customStyle="1" w:styleId="HeaderChar">
    <w:name w:val="Header Char"/>
    <w:basedOn w:val="DefaultParagraphFont"/>
    <w:link w:val="Header"/>
    <w:uiPriority w:val="99"/>
    <w:semiHidden/>
    <w:rsid w:val="00DE2458"/>
    <w:rPr>
      <w:sz w:val="24"/>
      <w:szCs w:val="24"/>
    </w:rPr>
  </w:style>
  <w:style w:type="paragraph" w:styleId="Footer">
    <w:name w:val="footer"/>
    <w:basedOn w:val="Normal"/>
    <w:link w:val="FooterChar"/>
    <w:uiPriority w:val="99"/>
    <w:semiHidden/>
    <w:unhideWhenUsed/>
    <w:rsid w:val="00DE2458"/>
    <w:pPr>
      <w:tabs>
        <w:tab w:val="center" w:pos="4680"/>
        <w:tab w:val="right" w:pos="9360"/>
      </w:tabs>
    </w:pPr>
  </w:style>
  <w:style w:type="character" w:customStyle="1" w:styleId="FooterChar">
    <w:name w:val="Footer Char"/>
    <w:basedOn w:val="DefaultParagraphFont"/>
    <w:link w:val="Footer"/>
    <w:uiPriority w:val="99"/>
    <w:semiHidden/>
    <w:rsid w:val="00DE2458"/>
    <w:rPr>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72"/>
    <w:qFormat/>
    <w:rsid w:val="008A70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64544-B547-4186-982A-A093911D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Discrete Analysis.dotx</Template>
  <TotalTime>3</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2</cp:revision>
  <dcterms:created xsi:type="dcterms:W3CDTF">2012-02-03T01:59:00Z</dcterms:created>
  <dcterms:modified xsi:type="dcterms:W3CDTF">2012-02-03T01:59:00Z</dcterms:modified>
</cp:coreProperties>
</file>