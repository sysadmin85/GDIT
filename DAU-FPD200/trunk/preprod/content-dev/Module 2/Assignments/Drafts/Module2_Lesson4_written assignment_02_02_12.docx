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FC8" w:rsidRPr="006A5FC8" w:rsidRDefault="006A5FC8" w:rsidP="006A5FC8">
      <w:pPr>
        <w:pStyle w:val="Enspirebulletedtext"/>
        <w:rPr>
          <w:b/>
          <w:sz w:val="24"/>
        </w:rPr>
      </w:pPr>
      <w:r w:rsidRPr="006A5FC8">
        <w:rPr>
          <w:b/>
          <w:sz w:val="24"/>
        </w:rPr>
        <w:t>TLO: Develop an instructional strategy for a selected learning asset, based on a defined assessment strategy and learning objectives.</w:t>
      </w:r>
    </w:p>
    <w:p w:rsidR="006A5FC8" w:rsidRDefault="006A5FC8" w:rsidP="006A5FC8">
      <w:pPr>
        <w:pStyle w:val="Enspirebulletedtext"/>
        <w:numPr>
          <w:ilvl w:val="0"/>
          <w:numId w:val="0"/>
        </w:numPr>
        <w:ind w:left="360"/>
        <w:rPr>
          <w:b/>
          <w:sz w:val="24"/>
        </w:rPr>
      </w:pPr>
    </w:p>
    <w:p w:rsidR="00965368" w:rsidRDefault="00965368" w:rsidP="00965368">
      <w:pPr>
        <w:rPr>
          <w:sz w:val="20"/>
          <w:szCs w:val="20"/>
        </w:rPr>
      </w:pPr>
      <w:r w:rsidRPr="000F02F4">
        <w:rPr>
          <w:b/>
          <w:sz w:val="20"/>
          <w:szCs w:val="20"/>
        </w:rPr>
        <w:t xml:space="preserve">Purpose: </w:t>
      </w:r>
      <w:r>
        <w:rPr>
          <w:sz w:val="20"/>
          <w:szCs w:val="20"/>
        </w:rPr>
        <w:t xml:space="preserve"> In this section you will use all of the design elements you have thus far constructed and use them to inform the development of your instructional strategy.</w:t>
      </w:r>
    </w:p>
    <w:p w:rsidR="00965368" w:rsidRDefault="00965368" w:rsidP="00965368">
      <w:pPr>
        <w:rPr>
          <w:sz w:val="20"/>
          <w:szCs w:val="20"/>
        </w:rPr>
      </w:pPr>
    </w:p>
    <w:p w:rsidR="00965368" w:rsidRDefault="00965368" w:rsidP="00965368">
      <w:pPr>
        <w:rPr>
          <w:b/>
          <w:sz w:val="20"/>
          <w:szCs w:val="20"/>
        </w:rPr>
      </w:pPr>
    </w:p>
    <w:p w:rsidR="00965368" w:rsidRDefault="00965368" w:rsidP="00965368">
      <w:pPr>
        <w:rPr>
          <w:sz w:val="20"/>
          <w:szCs w:val="20"/>
        </w:rPr>
      </w:pPr>
      <w:r>
        <w:rPr>
          <w:b/>
          <w:sz w:val="20"/>
          <w:szCs w:val="20"/>
        </w:rPr>
        <w:t xml:space="preserve">Method:  </w:t>
      </w:r>
      <w:r>
        <w:rPr>
          <w:sz w:val="20"/>
          <w:szCs w:val="20"/>
        </w:rPr>
        <w:t>As with the previous lesson’s written assignment, you will be asked to complete a series of tasks which will support you as you navigate the design process.  At the end of the tasks you will be asked to explain the decisions you made in completing each task.</w:t>
      </w:r>
    </w:p>
    <w:p w:rsidR="00965368" w:rsidRDefault="00965368" w:rsidP="00965368">
      <w:pPr>
        <w:rPr>
          <w:sz w:val="20"/>
          <w:szCs w:val="20"/>
        </w:rPr>
      </w:pPr>
    </w:p>
    <w:p w:rsidR="00965368" w:rsidRDefault="00965368" w:rsidP="00965368">
      <w:pPr>
        <w:rPr>
          <w:sz w:val="20"/>
          <w:szCs w:val="20"/>
        </w:rPr>
      </w:pPr>
      <w:r>
        <w:rPr>
          <w:sz w:val="20"/>
          <w:szCs w:val="20"/>
        </w:rPr>
        <w:t xml:space="preserve"> </w:t>
      </w:r>
    </w:p>
    <w:p w:rsidR="00965368" w:rsidRDefault="00965368" w:rsidP="00965368">
      <w:pPr>
        <w:rPr>
          <w:sz w:val="20"/>
          <w:szCs w:val="20"/>
        </w:rPr>
      </w:pPr>
      <w:r w:rsidRPr="007B2DF8">
        <w:rPr>
          <w:sz w:val="20"/>
          <w:szCs w:val="20"/>
        </w:rPr>
        <w:t xml:space="preserve"> </w:t>
      </w:r>
    </w:p>
    <w:p w:rsidR="00965368" w:rsidRDefault="00965368" w:rsidP="00965368">
      <w:pPr>
        <w:pStyle w:val="Enspirebulletedtext"/>
        <w:numPr>
          <w:ilvl w:val="0"/>
          <w:numId w:val="0"/>
        </w:numPr>
        <w:ind w:left="360"/>
        <w:rPr>
          <w:szCs w:val="20"/>
        </w:rPr>
      </w:pPr>
      <w:r w:rsidRPr="007B2DF8">
        <w:rPr>
          <w:b/>
          <w:szCs w:val="20"/>
        </w:rPr>
        <w:t xml:space="preserve">Task #1:  </w:t>
      </w:r>
      <w:r>
        <w:rPr>
          <w:szCs w:val="20"/>
        </w:rPr>
        <w:t xml:space="preserve">The purpose of this task is to expand your content.  Up to this point you have developed your terminal objectives and aligned your assessment strategies to those TOs.  In doing that, you have identified the direction and path of the instruction.  It is now time to expand your objectives to include enabling objectives that support the TOs. For this exercise we will only work with </w:t>
      </w:r>
      <w:proofErr w:type="gramStart"/>
      <w:r>
        <w:rPr>
          <w:szCs w:val="20"/>
        </w:rPr>
        <w:t>developing  the</w:t>
      </w:r>
      <w:proofErr w:type="gramEnd"/>
      <w:r>
        <w:rPr>
          <w:szCs w:val="20"/>
        </w:rPr>
        <w:t xml:space="preserve"> content for </w:t>
      </w:r>
      <w:r w:rsidRPr="00965368">
        <w:rPr>
          <w:b/>
          <w:i/>
          <w:szCs w:val="20"/>
        </w:rPr>
        <w:t>one</w:t>
      </w:r>
      <w:r>
        <w:rPr>
          <w:szCs w:val="20"/>
        </w:rPr>
        <w:t xml:space="preserve"> TO.  Once you have completed the process with one TO, you will repeat it for each of your TOs.</w:t>
      </w:r>
    </w:p>
    <w:p w:rsidR="00965368" w:rsidRDefault="00965368" w:rsidP="00965368">
      <w:pPr>
        <w:pStyle w:val="Enspirebulletedtext"/>
        <w:numPr>
          <w:ilvl w:val="0"/>
          <w:numId w:val="0"/>
        </w:numPr>
        <w:ind w:left="360"/>
        <w:rPr>
          <w:szCs w:val="20"/>
        </w:rPr>
      </w:pPr>
      <w:r>
        <w:rPr>
          <w:szCs w:val="20"/>
        </w:rPr>
        <w:t>To expand the content, you must determine what things the learner must be able to know/do to reach the terminal objective.  In this step you will make a list of all of the knowledge/skills needed for a learner to achieve the TO you have identified.</w:t>
      </w:r>
      <w:r w:rsidR="00F27CEA">
        <w:rPr>
          <w:szCs w:val="20"/>
        </w:rPr>
        <w:t xml:space="preserve">  Fill in the chart below with the appropriate information.</w:t>
      </w:r>
    </w:p>
    <w:p w:rsidR="00965368" w:rsidRDefault="00965368" w:rsidP="00965368">
      <w:pPr>
        <w:pStyle w:val="Enspirebulletedtext"/>
        <w:numPr>
          <w:ilvl w:val="0"/>
          <w:numId w:val="0"/>
        </w:numPr>
        <w:ind w:left="360"/>
        <w:rPr>
          <w:szCs w:val="20"/>
        </w:rPr>
      </w:pPr>
    </w:p>
    <w:tbl>
      <w:tblPr>
        <w:tblStyle w:val="TableGrid"/>
        <w:tblW w:w="0" w:type="auto"/>
        <w:tblInd w:w="360" w:type="dxa"/>
        <w:tblLook w:val="04A0"/>
      </w:tblPr>
      <w:tblGrid>
        <w:gridCol w:w="6397"/>
        <w:gridCol w:w="6419"/>
      </w:tblGrid>
      <w:tr w:rsidR="00F27CEA" w:rsidTr="00F27CEA">
        <w:tc>
          <w:tcPr>
            <w:tcW w:w="6397" w:type="dxa"/>
          </w:tcPr>
          <w:p w:rsidR="00F27CEA" w:rsidRDefault="00F27CEA" w:rsidP="00965368">
            <w:pPr>
              <w:pStyle w:val="Enspirebulletedtext"/>
              <w:numPr>
                <w:ilvl w:val="0"/>
                <w:numId w:val="0"/>
              </w:numPr>
              <w:rPr>
                <w:szCs w:val="20"/>
              </w:rPr>
            </w:pPr>
            <w:r>
              <w:rPr>
                <w:szCs w:val="20"/>
              </w:rPr>
              <w:t>Terminal Objective</w:t>
            </w:r>
          </w:p>
        </w:tc>
        <w:tc>
          <w:tcPr>
            <w:tcW w:w="6419" w:type="dxa"/>
          </w:tcPr>
          <w:p w:rsidR="00F27CEA" w:rsidRDefault="00F27CEA" w:rsidP="00965368">
            <w:pPr>
              <w:pStyle w:val="Enspirebulletedtext"/>
              <w:numPr>
                <w:ilvl w:val="0"/>
                <w:numId w:val="0"/>
              </w:numPr>
              <w:rPr>
                <w:szCs w:val="20"/>
              </w:rPr>
            </w:pPr>
            <w:r>
              <w:rPr>
                <w:szCs w:val="20"/>
              </w:rPr>
              <w:t>Knowledge/skills the Learner must have to achieve the TO</w:t>
            </w:r>
          </w:p>
        </w:tc>
      </w:tr>
      <w:tr w:rsidR="00F27CEA" w:rsidTr="00F27CEA">
        <w:tc>
          <w:tcPr>
            <w:tcW w:w="6397" w:type="dxa"/>
            <w:vMerge w:val="restart"/>
          </w:tcPr>
          <w:p w:rsidR="00F27CEA" w:rsidRDefault="00F27CEA" w:rsidP="00965368">
            <w:pPr>
              <w:pStyle w:val="Enspirebulletedtext"/>
              <w:numPr>
                <w:ilvl w:val="0"/>
                <w:numId w:val="0"/>
              </w:numPr>
              <w:rPr>
                <w:szCs w:val="20"/>
              </w:rPr>
            </w:pPr>
            <w:r>
              <w:rPr>
                <w:szCs w:val="20"/>
              </w:rPr>
              <w:t>1.</w:t>
            </w:r>
          </w:p>
        </w:tc>
        <w:tc>
          <w:tcPr>
            <w:tcW w:w="6419" w:type="dxa"/>
          </w:tcPr>
          <w:p w:rsidR="00F27CEA" w:rsidRDefault="00F27CEA" w:rsidP="00965368">
            <w:pPr>
              <w:pStyle w:val="Enspirebulletedtext"/>
              <w:numPr>
                <w:ilvl w:val="0"/>
                <w:numId w:val="0"/>
              </w:numPr>
              <w:rPr>
                <w:szCs w:val="20"/>
              </w:rPr>
            </w:pPr>
          </w:p>
        </w:tc>
      </w:tr>
      <w:tr w:rsidR="00F27CEA" w:rsidTr="00F27CEA">
        <w:tc>
          <w:tcPr>
            <w:tcW w:w="6397" w:type="dxa"/>
            <w:vMerge/>
          </w:tcPr>
          <w:p w:rsidR="00F27CEA" w:rsidRDefault="00F27CEA" w:rsidP="00965368">
            <w:pPr>
              <w:pStyle w:val="Enspirebulletedtext"/>
              <w:numPr>
                <w:ilvl w:val="0"/>
                <w:numId w:val="0"/>
              </w:numPr>
              <w:rPr>
                <w:szCs w:val="20"/>
              </w:rPr>
            </w:pPr>
          </w:p>
        </w:tc>
        <w:tc>
          <w:tcPr>
            <w:tcW w:w="6419" w:type="dxa"/>
          </w:tcPr>
          <w:p w:rsidR="00F27CEA" w:rsidRDefault="00F27CEA" w:rsidP="00965368">
            <w:pPr>
              <w:pStyle w:val="Enspirebulletedtext"/>
              <w:numPr>
                <w:ilvl w:val="0"/>
                <w:numId w:val="0"/>
              </w:numPr>
              <w:rPr>
                <w:szCs w:val="20"/>
              </w:rPr>
            </w:pPr>
          </w:p>
        </w:tc>
      </w:tr>
      <w:tr w:rsidR="00F27CEA" w:rsidTr="00F27CEA">
        <w:tc>
          <w:tcPr>
            <w:tcW w:w="6397" w:type="dxa"/>
            <w:vMerge/>
          </w:tcPr>
          <w:p w:rsidR="00F27CEA" w:rsidRDefault="00F27CEA" w:rsidP="00965368">
            <w:pPr>
              <w:pStyle w:val="Enspirebulletedtext"/>
              <w:numPr>
                <w:ilvl w:val="0"/>
                <w:numId w:val="0"/>
              </w:numPr>
              <w:rPr>
                <w:szCs w:val="20"/>
              </w:rPr>
            </w:pPr>
          </w:p>
        </w:tc>
        <w:tc>
          <w:tcPr>
            <w:tcW w:w="6419" w:type="dxa"/>
          </w:tcPr>
          <w:p w:rsidR="00F27CEA" w:rsidRDefault="00F27CEA" w:rsidP="00965368">
            <w:pPr>
              <w:pStyle w:val="Enspirebulletedtext"/>
              <w:numPr>
                <w:ilvl w:val="0"/>
                <w:numId w:val="0"/>
              </w:numPr>
              <w:rPr>
                <w:szCs w:val="20"/>
              </w:rPr>
            </w:pPr>
          </w:p>
        </w:tc>
      </w:tr>
      <w:tr w:rsidR="00F27CEA" w:rsidTr="00F27CEA">
        <w:tc>
          <w:tcPr>
            <w:tcW w:w="6397" w:type="dxa"/>
            <w:vMerge/>
          </w:tcPr>
          <w:p w:rsidR="00F27CEA" w:rsidRDefault="00F27CEA" w:rsidP="00965368">
            <w:pPr>
              <w:pStyle w:val="Enspirebulletedtext"/>
              <w:numPr>
                <w:ilvl w:val="0"/>
                <w:numId w:val="0"/>
              </w:numPr>
              <w:rPr>
                <w:szCs w:val="20"/>
              </w:rPr>
            </w:pPr>
          </w:p>
        </w:tc>
        <w:tc>
          <w:tcPr>
            <w:tcW w:w="6419" w:type="dxa"/>
          </w:tcPr>
          <w:p w:rsidR="00F27CEA" w:rsidRDefault="00F27CEA" w:rsidP="00965368">
            <w:pPr>
              <w:pStyle w:val="Enspirebulletedtext"/>
              <w:numPr>
                <w:ilvl w:val="0"/>
                <w:numId w:val="0"/>
              </w:numPr>
              <w:rPr>
                <w:szCs w:val="20"/>
              </w:rPr>
            </w:pPr>
          </w:p>
        </w:tc>
      </w:tr>
      <w:tr w:rsidR="00F27CEA" w:rsidTr="00F27CEA">
        <w:tc>
          <w:tcPr>
            <w:tcW w:w="6397" w:type="dxa"/>
            <w:vMerge/>
          </w:tcPr>
          <w:p w:rsidR="00F27CEA" w:rsidRDefault="00F27CEA" w:rsidP="00965368">
            <w:pPr>
              <w:pStyle w:val="Enspirebulletedtext"/>
              <w:numPr>
                <w:ilvl w:val="0"/>
                <w:numId w:val="0"/>
              </w:numPr>
              <w:rPr>
                <w:szCs w:val="20"/>
              </w:rPr>
            </w:pPr>
          </w:p>
        </w:tc>
        <w:tc>
          <w:tcPr>
            <w:tcW w:w="6419" w:type="dxa"/>
          </w:tcPr>
          <w:p w:rsidR="00F27CEA" w:rsidRDefault="00F27CEA" w:rsidP="00965368">
            <w:pPr>
              <w:pStyle w:val="Enspirebulletedtext"/>
              <w:numPr>
                <w:ilvl w:val="0"/>
                <w:numId w:val="0"/>
              </w:numPr>
              <w:rPr>
                <w:szCs w:val="20"/>
              </w:rPr>
            </w:pPr>
          </w:p>
        </w:tc>
      </w:tr>
    </w:tbl>
    <w:p w:rsidR="00965368" w:rsidRDefault="00965368" w:rsidP="00965368">
      <w:pPr>
        <w:pStyle w:val="Enspirebulletedtext"/>
        <w:numPr>
          <w:ilvl w:val="0"/>
          <w:numId w:val="0"/>
        </w:numPr>
        <w:ind w:left="360"/>
        <w:rPr>
          <w:szCs w:val="20"/>
        </w:rPr>
      </w:pPr>
    </w:p>
    <w:p w:rsidR="006A5FC8" w:rsidRPr="006A5FC8" w:rsidRDefault="00965368" w:rsidP="00965368">
      <w:pPr>
        <w:pStyle w:val="Enspirebulletedtext"/>
        <w:numPr>
          <w:ilvl w:val="0"/>
          <w:numId w:val="0"/>
        </w:numPr>
        <w:ind w:left="360"/>
        <w:rPr>
          <w:b/>
          <w:sz w:val="24"/>
        </w:rPr>
      </w:pPr>
      <w:r>
        <w:rPr>
          <w:szCs w:val="20"/>
        </w:rPr>
        <w:t xml:space="preserve"> </w:t>
      </w:r>
    </w:p>
    <w:p w:rsidR="00F27CEA" w:rsidRDefault="00F27CEA" w:rsidP="00F27CEA">
      <w:pPr>
        <w:rPr>
          <w:b/>
          <w:sz w:val="20"/>
          <w:szCs w:val="20"/>
        </w:rPr>
      </w:pPr>
      <w:r>
        <w:rPr>
          <w:b/>
          <w:sz w:val="20"/>
          <w:szCs w:val="20"/>
        </w:rPr>
        <w:t>Please respond, in detail, to the directive below:</w:t>
      </w:r>
    </w:p>
    <w:p w:rsidR="00F27CEA" w:rsidRDefault="00F27CEA" w:rsidP="00F27CEA">
      <w:pPr>
        <w:rPr>
          <w:b/>
          <w:sz w:val="20"/>
          <w:szCs w:val="20"/>
        </w:rPr>
      </w:pPr>
    </w:p>
    <w:p w:rsidR="00F27CEA" w:rsidRDefault="00F27CEA" w:rsidP="00F27CEA">
      <w:pPr>
        <w:pStyle w:val="ListParagraph"/>
        <w:numPr>
          <w:ilvl w:val="0"/>
          <w:numId w:val="3"/>
        </w:numPr>
        <w:rPr>
          <w:sz w:val="20"/>
          <w:szCs w:val="20"/>
        </w:rPr>
      </w:pPr>
      <w:r>
        <w:rPr>
          <w:sz w:val="20"/>
          <w:szCs w:val="20"/>
        </w:rPr>
        <w:t xml:space="preserve"> Explain </w:t>
      </w:r>
      <w:r>
        <w:rPr>
          <w:b/>
          <w:i/>
          <w:sz w:val="20"/>
          <w:szCs w:val="20"/>
        </w:rPr>
        <w:t>how</w:t>
      </w:r>
      <w:r>
        <w:rPr>
          <w:sz w:val="20"/>
          <w:szCs w:val="20"/>
        </w:rPr>
        <w:t xml:space="preserve"> each listed knowledge/skill is supports the terminal objective.</w:t>
      </w:r>
    </w:p>
    <w:p w:rsidR="00F27CEA" w:rsidRPr="00F27CEA" w:rsidRDefault="00F27CEA" w:rsidP="00F27CEA">
      <w:pPr>
        <w:pStyle w:val="ListParagraph"/>
        <w:rPr>
          <w:sz w:val="20"/>
          <w:szCs w:val="20"/>
        </w:rPr>
      </w:pPr>
    </w:p>
    <w:p w:rsidR="00F27CEA" w:rsidRPr="0026137E" w:rsidRDefault="00F27CEA" w:rsidP="00F27CEA">
      <w:pPr>
        <w:pStyle w:val="ListParagraph"/>
        <w:rPr>
          <w:sz w:val="20"/>
          <w:szCs w:val="20"/>
        </w:rPr>
      </w:pPr>
    </w:p>
    <w:p w:rsidR="00F27CEA" w:rsidRDefault="00F27CEA" w:rsidP="00F27CEA">
      <w:pPr>
        <w:rPr>
          <w:sz w:val="20"/>
          <w:szCs w:val="20"/>
        </w:rPr>
      </w:pPr>
    </w:p>
    <w:p w:rsidR="00F27CEA" w:rsidRDefault="00F27CEA" w:rsidP="00F27CEA">
      <w:pPr>
        <w:rPr>
          <w:sz w:val="20"/>
          <w:szCs w:val="20"/>
        </w:rPr>
      </w:pPr>
    </w:p>
    <w:p w:rsidR="00F27CEA" w:rsidRDefault="00F27CEA" w:rsidP="00F27CEA">
      <w:pPr>
        <w:rPr>
          <w:sz w:val="20"/>
          <w:szCs w:val="20"/>
        </w:rPr>
      </w:pPr>
    </w:p>
    <w:p w:rsidR="00F27CEA" w:rsidRDefault="00F27CEA" w:rsidP="00F27CEA">
      <w:pPr>
        <w:pStyle w:val="ListParagraph"/>
        <w:numPr>
          <w:ilvl w:val="0"/>
          <w:numId w:val="4"/>
        </w:numPr>
        <w:rPr>
          <w:sz w:val="20"/>
          <w:szCs w:val="20"/>
        </w:rPr>
      </w:pPr>
      <w:r>
        <w:rPr>
          <w:b/>
          <w:sz w:val="20"/>
          <w:szCs w:val="20"/>
        </w:rPr>
        <w:t>Task # 2.</w:t>
      </w:r>
      <w:r w:rsidRPr="007B2DF8">
        <w:rPr>
          <w:b/>
          <w:sz w:val="20"/>
          <w:szCs w:val="20"/>
        </w:rPr>
        <w:t xml:space="preserve"> </w:t>
      </w:r>
      <w:r w:rsidR="0023407A" w:rsidRPr="0023407A">
        <w:rPr>
          <w:sz w:val="20"/>
          <w:szCs w:val="20"/>
        </w:rPr>
        <w:t xml:space="preserve">The purpose of this </w:t>
      </w:r>
      <w:proofErr w:type="gramStart"/>
      <w:r w:rsidR="0023407A" w:rsidRPr="0023407A">
        <w:rPr>
          <w:sz w:val="20"/>
          <w:szCs w:val="20"/>
        </w:rPr>
        <w:t>task</w:t>
      </w:r>
      <w:r w:rsidRPr="007B2DF8">
        <w:rPr>
          <w:b/>
          <w:sz w:val="20"/>
          <w:szCs w:val="20"/>
        </w:rPr>
        <w:t xml:space="preserve"> </w:t>
      </w:r>
      <w:r w:rsidR="0023407A">
        <w:rPr>
          <w:b/>
          <w:sz w:val="20"/>
          <w:szCs w:val="20"/>
        </w:rPr>
        <w:t xml:space="preserve"> </w:t>
      </w:r>
      <w:r w:rsidR="0023407A">
        <w:rPr>
          <w:sz w:val="20"/>
          <w:szCs w:val="20"/>
        </w:rPr>
        <w:t>is</w:t>
      </w:r>
      <w:proofErr w:type="gramEnd"/>
      <w:r w:rsidR="0023407A">
        <w:rPr>
          <w:sz w:val="20"/>
          <w:szCs w:val="20"/>
        </w:rPr>
        <w:t xml:space="preserve"> to create and confirm the enabling objectives (EO) that support the TO. </w:t>
      </w:r>
      <w:r>
        <w:rPr>
          <w:sz w:val="20"/>
          <w:szCs w:val="20"/>
        </w:rPr>
        <w:t>Once you have confirmed that each knowledge/skill set is needed to meet the TO, create an observable and measurable objective for each.  Complete the chart below:</w:t>
      </w:r>
    </w:p>
    <w:p w:rsidR="00F27CEA" w:rsidRPr="00F27CEA" w:rsidRDefault="00F27CEA" w:rsidP="00F27CEA">
      <w:pPr>
        <w:rPr>
          <w:sz w:val="20"/>
          <w:szCs w:val="20"/>
        </w:rPr>
      </w:pPr>
    </w:p>
    <w:tbl>
      <w:tblPr>
        <w:tblStyle w:val="TableGrid"/>
        <w:tblpPr w:leftFromText="180" w:rightFromText="180" w:vertAnchor="text" w:horzAnchor="margin" w:tblpY="95"/>
        <w:tblW w:w="0" w:type="auto"/>
        <w:tblLook w:val="04A0"/>
      </w:tblPr>
      <w:tblGrid>
        <w:gridCol w:w="6048"/>
        <w:gridCol w:w="7128"/>
      </w:tblGrid>
      <w:tr w:rsidR="0023407A" w:rsidTr="0023407A">
        <w:tc>
          <w:tcPr>
            <w:tcW w:w="6048" w:type="dxa"/>
          </w:tcPr>
          <w:p w:rsidR="0023407A" w:rsidRDefault="0023407A" w:rsidP="0023407A">
            <w:pPr>
              <w:rPr>
                <w:sz w:val="20"/>
                <w:szCs w:val="20"/>
              </w:rPr>
            </w:pPr>
            <w:r>
              <w:rPr>
                <w:sz w:val="20"/>
                <w:szCs w:val="20"/>
              </w:rPr>
              <w:t>Knowledge/Skill needed to support the TO</w:t>
            </w:r>
          </w:p>
        </w:tc>
        <w:tc>
          <w:tcPr>
            <w:tcW w:w="7128" w:type="dxa"/>
          </w:tcPr>
          <w:p w:rsidR="0023407A" w:rsidRDefault="0023407A" w:rsidP="0023407A">
            <w:pPr>
              <w:rPr>
                <w:sz w:val="20"/>
                <w:szCs w:val="20"/>
              </w:rPr>
            </w:pPr>
            <w:r>
              <w:rPr>
                <w:sz w:val="20"/>
                <w:szCs w:val="20"/>
              </w:rPr>
              <w:t>Observable and Measurable Enabling Objective.</w:t>
            </w:r>
          </w:p>
        </w:tc>
      </w:tr>
      <w:tr w:rsidR="0023407A" w:rsidTr="0023407A">
        <w:tc>
          <w:tcPr>
            <w:tcW w:w="6048" w:type="dxa"/>
          </w:tcPr>
          <w:p w:rsidR="0023407A" w:rsidRDefault="0023407A" w:rsidP="0023407A">
            <w:pPr>
              <w:rPr>
                <w:sz w:val="20"/>
                <w:szCs w:val="20"/>
              </w:rPr>
            </w:pPr>
          </w:p>
        </w:tc>
        <w:tc>
          <w:tcPr>
            <w:tcW w:w="7128" w:type="dxa"/>
          </w:tcPr>
          <w:p w:rsidR="0023407A" w:rsidRDefault="0023407A" w:rsidP="0023407A">
            <w:pPr>
              <w:rPr>
                <w:sz w:val="20"/>
                <w:szCs w:val="20"/>
              </w:rPr>
            </w:pPr>
          </w:p>
        </w:tc>
      </w:tr>
      <w:tr w:rsidR="0023407A" w:rsidTr="0023407A">
        <w:tc>
          <w:tcPr>
            <w:tcW w:w="6048" w:type="dxa"/>
          </w:tcPr>
          <w:p w:rsidR="0023407A" w:rsidRDefault="0023407A" w:rsidP="0023407A">
            <w:pPr>
              <w:rPr>
                <w:sz w:val="20"/>
                <w:szCs w:val="20"/>
              </w:rPr>
            </w:pPr>
          </w:p>
        </w:tc>
        <w:tc>
          <w:tcPr>
            <w:tcW w:w="7128" w:type="dxa"/>
          </w:tcPr>
          <w:p w:rsidR="0023407A" w:rsidRDefault="0023407A" w:rsidP="0023407A">
            <w:pPr>
              <w:rPr>
                <w:sz w:val="20"/>
                <w:szCs w:val="20"/>
              </w:rPr>
            </w:pPr>
          </w:p>
        </w:tc>
      </w:tr>
      <w:tr w:rsidR="0023407A" w:rsidTr="0023407A">
        <w:tc>
          <w:tcPr>
            <w:tcW w:w="6048" w:type="dxa"/>
          </w:tcPr>
          <w:p w:rsidR="0023407A" w:rsidRDefault="0023407A" w:rsidP="0023407A">
            <w:pPr>
              <w:rPr>
                <w:sz w:val="20"/>
                <w:szCs w:val="20"/>
              </w:rPr>
            </w:pPr>
            <w:r>
              <w:rPr>
                <w:sz w:val="20"/>
                <w:szCs w:val="20"/>
              </w:rPr>
              <w:t>[insert as many rows as needed]</w:t>
            </w:r>
          </w:p>
        </w:tc>
        <w:tc>
          <w:tcPr>
            <w:tcW w:w="7128" w:type="dxa"/>
          </w:tcPr>
          <w:p w:rsidR="0023407A" w:rsidRDefault="0023407A" w:rsidP="0023407A">
            <w:pPr>
              <w:rPr>
                <w:sz w:val="20"/>
                <w:szCs w:val="20"/>
              </w:rPr>
            </w:pPr>
          </w:p>
        </w:tc>
      </w:tr>
    </w:tbl>
    <w:p w:rsidR="00F27CEA" w:rsidRDefault="00F27CEA" w:rsidP="00F27CEA">
      <w:pPr>
        <w:rPr>
          <w:sz w:val="20"/>
          <w:szCs w:val="20"/>
        </w:rPr>
      </w:pPr>
    </w:p>
    <w:p w:rsidR="0023407A" w:rsidRDefault="0023407A" w:rsidP="0023407A">
      <w:pPr>
        <w:rPr>
          <w:b/>
          <w:sz w:val="20"/>
          <w:szCs w:val="20"/>
        </w:rPr>
      </w:pPr>
      <w:r>
        <w:rPr>
          <w:b/>
          <w:sz w:val="20"/>
          <w:szCs w:val="20"/>
        </w:rPr>
        <w:t>Please respond, in detail, to the directive below:</w:t>
      </w:r>
    </w:p>
    <w:p w:rsidR="0023407A" w:rsidRDefault="0023407A" w:rsidP="0023407A">
      <w:pPr>
        <w:rPr>
          <w:b/>
          <w:sz w:val="20"/>
          <w:szCs w:val="20"/>
        </w:rPr>
      </w:pPr>
    </w:p>
    <w:p w:rsidR="0023407A" w:rsidRDefault="0023407A" w:rsidP="0023407A">
      <w:pPr>
        <w:pStyle w:val="ListParagraph"/>
        <w:numPr>
          <w:ilvl w:val="0"/>
          <w:numId w:val="5"/>
        </w:numPr>
        <w:rPr>
          <w:sz w:val="20"/>
          <w:szCs w:val="20"/>
        </w:rPr>
      </w:pPr>
      <w:r w:rsidRPr="0023407A">
        <w:rPr>
          <w:sz w:val="20"/>
          <w:szCs w:val="20"/>
        </w:rPr>
        <w:t>Using the chart below validate each enabling ob</w:t>
      </w:r>
      <w:r>
        <w:rPr>
          <w:sz w:val="20"/>
          <w:szCs w:val="20"/>
        </w:rPr>
        <w:t xml:space="preserve">jective that you developed and explain </w:t>
      </w:r>
      <w:r>
        <w:rPr>
          <w:b/>
          <w:i/>
          <w:sz w:val="20"/>
          <w:szCs w:val="20"/>
        </w:rPr>
        <w:t>how</w:t>
      </w:r>
      <w:r>
        <w:rPr>
          <w:sz w:val="20"/>
          <w:szCs w:val="20"/>
        </w:rPr>
        <w:t xml:space="preserve"> the objective meets the criteria.</w:t>
      </w:r>
    </w:p>
    <w:p w:rsidR="0023407A" w:rsidRDefault="0023407A" w:rsidP="0023407A">
      <w:pPr>
        <w:pStyle w:val="ListParagraph"/>
        <w:rPr>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gridCol w:w="4590"/>
      </w:tblGrid>
      <w:tr w:rsidR="0023407A" w:rsidTr="0023407A">
        <w:trPr>
          <w:trHeight w:val="110"/>
        </w:trPr>
        <w:tc>
          <w:tcPr>
            <w:tcW w:w="6480" w:type="dxa"/>
          </w:tcPr>
          <w:p w:rsidR="0023407A" w:rsidRPr="00EC4737" w:rsidRDefault="0023407A" w:rsidP="001A3A44">
            <w:pPr>
              <w:pStyle w:val="Enspirebulletedtext"/>
              <w:numPr>
                <w:ilvl w:val="0"/>
                <w:numId w:val="0"/>
              </w:numPr>
              <w:jc w:val="center"/>
              <w:rPr>
                <w:b/>
              </w:rPr>
            </w:pPr>
            <w:r>
              <w:rPr>
                <w:b/>
              </w:rPr>
              <w:t>Criteria for Validating a Learning Objective</w:t>
            </w:r>
          </w:p>
        </w:tc>
        <w:tc>
          <w:tcPr>
            <w:tcW w:w="1620" w:type="dxa"/>
          </w:tcPr>
          <w:p w:rsidR="0023407A" w:rsidRPr="00EC4737" w:rsidRDefault="0023407A" w:rsidP="001A3A44">
            <w:pPr>
              <w:pStyle w:val="Enspirebulletedtext"/>
              <w:numPr>
                <w:ilvl w:val="0"/>
                <w:numId w:val="0"/>
              </w:numPr>
              <w:rPr>
                <w:b/>
              </w:rPr>
            </w:pPr>
            <w:r>
              <w:rPr>
                <w:b/>
              </w:rPr>
              <w:t>Yes or No</w:t>
            </w:r>
          </w:p>
        </w:tc>
        <w:tc>
          <w:tcPr>
            <w:tcW w:w="4590" w:type="dxa"/>
          </w:tcPr>
          <w:p w:rsidR="0023407A" w:rsidRDefault="0023407A" w:rsidP="001A3A44">
            <w:pPr>
              <w:pStyle w:val="Enspirebulletedtext"/>
              <w:numPr>
                <w:ilvl w:val="0"/>
                <w:numId w:val="0"/>
              </w:numPr>
              <w:rPr>
                <w:b/>
              </w:rPr>
            </w:pPr>
            <w:r>
              <w:rPr>
                <w:b/>
              </w:rPr>
              <w:t>Explanation</w:t>
            </w:r>
          </w:p>
        </w:tc>
      </w:tr>
      <w:tr w:rsidR="0023407A" w:rsidTr="0023407A">
        <w:trPr>
          <w:trHeight w:val="110"/>
        </w:trPr>
        <w:tc>
          <w:tcPr>
            <w:tcW w:w="6480" w:type="dxa"/>
          </w:tcPr>
          <w:p w:rsidR="0023407A" w:rsidRPr="00EC4737" w:rsidRDefault="0023407A" w:rsidP="001A3A44">
            <w:pPr>
              <w:pStyle w:val="Enspirebulletedtext"/>
              <w:numPr>
                <w:ilvl w:val="0"/>
                <w:numId w:val="0"/>
              </w:numPr>
            </w:pPr>
            <w:r w:rsidRPr="00EC4737">
              <w:t xml:space="preserve">The objective states or reasonably implies </w:t>
            </w:r>
            <w:r>
              <w:t>the target audience</w:t>
            </w:r>
            <w:r w:rsidRPr="00EC4737">
              <w:t>.</w:t>
            </w:r>
          </w:p>
        </w:tc>
        <w:tc>
          <w:tcPr>
            <w:tcW w:w="1620" w:type="dxa"/>
          </w:tcPr>
          <w:p w:rsidR="0023407A" w:rsidRDefault="0023407A" w:rsidP="001A3A44">
            <w:pPr>
              <w:pStyle w:val="Enspirebulletedtext"/>
              <w:numPr>
                <w:ilvl w:val="0"/>
                <w:numId w:val="0"/>
              </w:numPr>
            </w:pPr>
          </w:p>
        </w:tc>
        <w:tc>
          <w:tcPr>
            <w:tcW w:w="4590" w:type="dxa"/>
          </w:tcPr>
          <w:p w:rsidR="0023407A" w:rsidRDefault="0023407A" w:rsidP="001A3A44">
            <w:pPr>
              <w:pStyle w:val="Enspirebulletedtext"/>
              <w:numPr>
                <w:ilvl w:val="0"/>
                <w:numId w:val="0"/>
              </w:numPr>
            </w:pPr>
          </w:p>
        </w:tc>
      </w:tr>
      <w:tr w:rsidR="0023407A" w:rsidTr="0023407A">
        <w:trPr>
          <w:trHeight w:val="110"/>
        </w:trPr>
        <w:tc>
          <w:tcPr>
            <w:tcW w:w="6480" w:type="dxa"/>
          </w:tcPr>
          <w:p w:rsidR="0023407A" w:rsidRPr="00EC4737" w:rsidRDefault="0023407A" w:rsidP="001A3A44">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23407A" w:rsidRDefault="0023407A" w:rsidP="001A3A44">
            <w:pPr>
              <w:pStyle w:val="Enspirebulletedtext"/>
              <w:numPr>
                <w:ilvl w:val="0"/>
                <w:numId w:val="0"/>
              </w:numPr>
            </w:pPr>
          </w:p>
        </w:tc>
        <w:tc>
          <w:tcPr>
            <w:tcW w:w="4590" w:type="dxa"/>
          </w:tcPr>
          <w:p w:rsidR="0023407A" w:rsidRDefault="0023407A" w:rsidP="001A3A44">
            <w:pPr>
              <w:pStyle w:val="Enspirebulletedtext"/>
              <w:numPr>
                <w:ilvl w:val="0"/>
                <w:numId w:val="0"/>
              </w:numPr>
            </w:pPr>
          </w:p>
        </w:tc>
      </w:tr>
      <w:tr w:rsidR="0023407A" w:rsidTr="0023407A">
        <w:trPr>
          <w:trHeight w:val="110"/>
        </w:trPr>
        <w:tc>
          <w:tcPr>
            <w:tcW w:w="6480" w:type="dxa"/>
          </w:tcPr>
          <w:p w:rsidR="0023407A" w:rsidRPr="00EC4737" w:rsidRDefault="0023407A" w:rsidP="001A3A44">
            <w:pPr>
              <w:pStyle w:val="Enspirebulletedtext"/>
              <w:numPr>
                <w:ilvl w:val="0"/>
                <w:numId w:val="0"/>
              </w:numPr>
            </w:pPr>
            <w:r w:rsidRPr="00EC4737">
              <w:t>The objective describes an object of the action that learners will be expected to demonstrate.</w:t>
            </w:r>
          </w:p>
        </w:tc>
        <w:tc>
          <w:tcPr>
            <w:tcW w:w="1620" w:type="dxa"/>
          </w:tcPr>
          <w:p w:rsidR="0023407A" w:rsidRDefault="0023407A" w:rsidP="001A3A44">
            <w:pPr>
              <w:pStyle w:val="Enspirebulletedtext"/>
              <w:numPr>
                <w:ilvl w:val="0"/>
                <w:numId w:val="0"/>
              </w:numPr>
            </w:pPr>
          </w:p>
        </w:tc>
        <w:tc>
          <w:tcPr>
            <w:tcW w:w="4590" w:type="dxa"/>
          </w:tcPr>
          <w:p w:rsidR="0023407A" w:rsidRDefault="0023407A" w:rsidP="001A3A44">
            <w:pPr>
              <w:pStyle w:val="Enspirebulletedtext"/>
              <w:numPr>
                <w:ilvl w:val="0"/>
                <w:numId w:val="0"/>
              </w:numPr>
            </w:pPr>
          </w:p>
        </w:tc>
      </w:tr>
      <w:tr w:rsidR="0023407A" w:rsidTr="0023407A">
        <w:trPr>
          <w:trHeight w:val="110"/>
        </w:trPr>
        <w:tc>
          <w:tcPr>
            <w:tcW w:w="6480" w:type="dxa"/>
          </w:tcPr>
          <w:p w:rsidR="0023407A" w:rsidRPr="00EC4737" w:rsidRDefault="0023407A" w:rsidP="001A3A44">
            <w:pPr>
              <w:pStyle w:val="Enspirebulletedtext"/>
              <w:numPr>
                <w:ilvl w:val="0"/>
                <w:numId w:val="0"/>
              </w:numPr>
            </w:pPr>
            <w:r w:rsidRPr="00EC4737">
              <w:t>The action</w:t>
            </w:r>
            <w:r>
              <w:t xml:space="preserve"> identified in the objective is one</w:t>
            </w:r>
            <w:r w:rsidRPr="00EC4737">
              <w:t xml:space="preserve"> that an instructor can observe and measure in an assessment. </w:t>
            </w:r>
          </w:p>
        </w:tc>
        <w:tc>
          <w:tcPr>
            <w:tcW w:w="1620" w:type="dxa"/>
          </w:tcPr>
          <w:p w:rsidR="0023407A" w:rsidRDefault="0023407A" w:rsidP="001A3A44">
            <w:pPr>
              <w:pStyle w:val="Enspirebulletedtext"/>
              <w:numPr>
                <w:ilvl w:val="0"/>
                <w:numId w:val="0"/>
              </w:numPr>
            </w:pPr>
          </w:p>
        </w:tc>
        <w:tc>
          <w:tcPr>
            <w:tcW w:w="4590" w:type="dxa"/>
          </w:tcPr>
          <w:p w:rsidR="0023407A" w:rsidRDefault="0023407A" w:rsidP="001A3A44">
            <w:pPr>
              <w:pStyle w:val="Enspirebulletedtext"/>
              <w:numPr>
                <w:ilvl w:val="0"/>
                <w:numId w:val="0"/>
              </w:numPr>
            </w:pPr>
          </w:p>
        </w:tc>
      </w:tr>
      <w:tr w:rsidR="0023407A" w:rsidTr="0023407A">
        <w:trPr>
          <w:trHeight w:val="110"/>
        </w:trPr>
        <w:tc>
          <w:tcPr>
            <w:tcW w:w="6480" w:type="dxa"/>
          </w:tcPr>
          <w:p w:rsidR="0023407A" w:rsidRPr="00EC4737" w:rsidRDefault="0023407A" w:rsidP="001A3A44">
            <w:pPr>
              <w:pStyle w:val="Enspirebulletedtext"/>
              <w:numPr>
                <w:ilvl w:val="0"/>
                <w:numId w:val="0"/>
              </w:numPr>
            </w:pPr>
            <w:r w:rsidRPr="00EC4737">
              <w:t>The cognitive process involved in demonstrating the learning objective is appropriate for the target audience.</w:t>
            </w:r>
          </w:p>
        </w:tc>
        <w:tc>
          <w:tcPr>
            <w:tcW w:w="1620" w:type="dxa"/>
          </w:tcPr>
          <w:p w:rsidR="0023407A" w:rsidRDefault="0023407A" w:rsidP="001A3A44">
            <w:pPr>
              <w:pStyle w:val="Enspirebulletedtext"/>
              <w:numPr>
                <w:ilvl w:val="0"/>
                <w:numId w:val="0"/>
              </w:numPr>
            </w:pPr>
          </w:p>
        </w:tc>
        <w:tc>
          <w:tcPr>
            <w:tcW w:w="4590" w:type="dxa"/>
          </w:tcPr>
          <w:p w:rsidR="0023407A" w:rsidRDefault="0023407A" w:rsidP="001A3A44">
            <w:pPr>
              <w:pStyle w:val="Enspirebulletedtext"/>
              <w:numPr>
                <w:ilvl w:val="0"/>
                <w:numId w:val="0"/>
              </w:numPr>
            </w:pPr>
          </w:p>
        </w:tc>
      </w:tr>
      <w:tr w:rsidR="0023407A" w:rsidTr="0023407A">
        <w:trPr>
          <w:trHeight w:val="110"/>
        </w:trPr>
        <w:tc>
          <w:tcPr>
            <w:tcW w:w="6480" w:type="dxa"/>
          </w:tcPr>
          <w:p w:rsidR="0023407A" w:rsidRPr="00EC4737" w:rsidRDefault="0023407A" w:rsidP="001A3A44">
            <w:pPr>
              <w:pStyle w:val="Enspirebulletedtext"/>
              <w:numPr>
                <w:ilvl w:val="0"/>
                <w:numId w:val="0"/>
              </w:numPr>
            </w:pPr>
            <w:r w:rsidRPr="00EC4737">
              <w:t xml:space="preserve">The object of the learning objective adequately reflects the knowledge dimension of the task. </w:t>
            </w:r>
          </w:p>
        </w:tc>
        <w:tc>
          <w:tcPr>
            <w:tcW w:w="1620" w:type="dxa"/>
          </w:tcPr>
          <w:p w:rsidR="0023407A" w:rsidRDefault="0023407A" w:rsidP="001A3A44">
            <w:pPr>
              <w:pStyle w:val="Enspirebulletedtext"/>
              <w:numPr>
                <w:ilvl w:val="0"/>
                <w:numId w:val="0"/>
              </w:numPr>
            </w:pPr>
          </w:p>
        </w:tc>
        <w:tc>
          <w:tcPr>
            <w:tcW w:w="4590" w:type="dxa"/>
          </w:tcPr>
          <w:p w:rsidR="0023407A" w:rsidRDefault="0023407A" w:rsidP="001A3A44">
            <w:pPr>
              <w:pStyle w:val="Enspirebulletedtext"/>
              <w:numPr>
                <w:ilvl w:val="0"/>
                <w:numId w:val="0"/>
              </w:numPr>
            </w:pPr>
          </w:p>
        </w:tc>
      </w:tr>
    </w:tbl>
    <w:p w:rsidR="0023407A" w:rsidRPr="0023407A" w:rsidRDefault="0023407A" w:rsidP="0023407A">
      <w:pPr>
        <w:rPr>
          <w:sz w:val="20"/>
          <w:szCs w:val="20"/>
        </w:rPr>
      </w:pPr>
    </w:p>
    <w:p w:rsidR="0023407A" w:rsidRDefault="0023407A" w:rsidP="00965368">
      <w:pPr>
        <w:pStyle w:val="ListParagraph"/>
        <w:ind w:left="810"/>
        <w:rPr>
          <w:sz w:val="20"/>
          <w:szCs w:val="20"/>
        </w:rPr>
      </w:pPr>
    </w:p>
    <w:p w:rsidR="0023407A" w:rsidRDefault="0023407A" w:rsidP="0023407A">
      <w:pPr>
        <w:pStyle w:val="ListParagraph"/>
        <w:numPr>
          <w:ilvl w:val="0"/>
          <w:numId w:val="4"/>
        </w:numPr>
        <w:rPr>
          <w:sz w:val="20"/>
          <w:szCs w:val="20"/>
        </w:rPr>
      </w:pPr>
      <w:r>
        <w:rPr>
          <w:b/>
          <w:sz w:val="20"/>
          <w:szCs w:val="20"/>
        </w:rPr>
        <w:t>Task # 3.</w:t>
      </w:r>
      <w:r w:rsidRPr="007B2DF8">
        <w:rPr>
          <w:b/>
          <w:sz w:val="20"/>
          <w:szCs w:val="20"/>
        </w:rPr>
        <w:t xml:space="preserve">  </w:t>
      </w:r>
      <w:r>
        <w:rPr>
          <w:sz w:val="20"/>
          <w:szCs w:val="20"/>
        </w:rPr>
        <w:t>The purpose of this task is to hierarchically sequence your EOs and align them to the TO.  Begin by writing the TO out on a piece of paper.  Then write each EOs on an individual sticky note.  Place all of your EOs under the TO.  Now begin to arrange the EOs in a logical sequence of events.  Keep in mind the following diagram.</w:t>
      </w:r>
    </w:p>
    <w:p w:rsidR="004F7FA1" w:rsidRDefault="004F7FA1" w:rsidP="004F7FA1">
      <w:pPr>
        <w:rPr>
          <w:sz w:val="20"/>
          <w:szCs w:val="20"/>
        </w:rPr>
      </w:pPr>
    </w:p>
    <w:p w:rsidR="004F7FA1" w:rsidRDefault="004F7FA1" w:rsidP="004F7FA1">
      <w:pPr>
        <w:rPr>
          <w:sz w:val="20"/>
          <w:szCs w:val="20"/>
        </w:rPr>
      </w:pPr>
    </w:p>
    <w:p w:rsidR="004F7FA1" w:rsidRDefault="004F7FA1" w:rsidP="004F7FA1">
      <w:pPr>
        <w:rPr>
          <w:sz w:val="20"/>
          <w:szCs w:val="20"/>
        </w:rPr>
      </w:pPr>
    </w:p>
    <w:p w:rsidR="004F7FA1" w:rsidRDefault="004F7FA1" w:rsidP="004F7FA1">
      <w:pPr>
        <w:rPr>
          <w:sz w:val="20"/>
          <w:szCs w:val="20"/>
        </w:rPr>
      </w:pPr>
    </w:p>
    <w:p w:rsidR="004F7FA1" w:rsidRPr="004F7FA1" w:rsidRDefault="004F7FA1" w:rsidP="004F7FA1">
      <w:pPr>
        <w:rPr>
          <w:sz w:val="20"/>
          <w:szCs w:val="20"/>
        </w:rPr>
      </w:pPr>
      <w:r>
        <w:pict>
          <v:group id="_x0000_s1026" style="width:345.9pt;height:2in;mso-position-horizontal-relative:char;mso-position-vertical-relative:line" coordorigin="3540,10470" coordsize="6630,2835">
            <v:shapetype id="_x0000_t32" coordsize="21600,21600" o:spt="32" o:oned="t" path="m,l21600,21600e" filled="f">
              <v:path arrowok="t" fillok="f" o:connecttype="none"/>
              <o:lock v:ext="edit" shapetype="t"/>
            </v:shapetype>
            <v:shape id="_x0000_s1027" type="#_x0000_t32" style="position:absolute;left:6300;top:11114;width:660;height:0" o:connectortype="straight"/>
            <v:group id="_x0000_s1028" style="position:absolute;left:3540;top:10470;width:6630;height:2835" coordorigin="3195,8595" coordsize="6630,2835">
              <v:shape id="_x0000_s1029" type="#_x0000_t32" style="position:absolute;left:5325;top:10349;width:1920;height:1" o:connectortype="straight"/>
              <v:shape id="_x0000_s1030" type="#_x0000_t32" style="position:absolute;left:5025;top:10905;width:2520;height:15" o:connectortype="straight"/>
              <v:group id="_x0000_s1031" style="position:absolute;left:3195;top:8595;width:6630;height:2835" coordorigin="1950,8595" coordsize="6630,28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3525;top:8595;width:3075;height:2760" filled="f"/>
                <v:group id="_x0000_s1033" style="position:absolute;left:1950;top:8849;width:6630;height:2581" coordorigin="1950,8849" coordsize="6630,2581">
                  <v:shape id="_x0000_s1034" type="#_x0000_t32" style="position:absolute;left:4395;top:9840;width:1350;height:0" o:connectortype="straight"/>
                  <v:shapetype id="_x0000_t202" coordsize="21600,21600" o:spt="202" path="m,l,21600r21600,l21600,xe">
                    <v:stroke joinstyle="miter"/>
                    <v:path gradientshapeok="t" o:connecttype="rect"/>
                  </v:shapetype>
                  <v:shape id="_x0000_s1035" type="#_x0000_t202" style="position:absolute;left:4680;top:8849;width:765;height:390" filled="f" stroked="f">
                    <v:textbox style="mso-next-textbox:#_x0000_s1035">
                      <w:txbxContent>
                        <w:p w:rsidR="004F7FA1" w:rsidRDefault="004F7FA1" w:rsidP="004F7FA1">
                          <w:r>
                            <w:rPr>
                              <w:rFonts w:ascii="Cambria" w:hAnsi="Cambria"/>
                            </w:rPr>
                            <w:t>TLO</w:t>
                          </w:r>
                        </w:p>
                      </w:txbxContent>
                    </v:textbox>
                  </v:shape>
                  <v:shape id="_x0000_s1036" type="#_x0000_t202" style="position:absolute;left:4605;top:10920;width:1170;height:360" filled="f" stroked="f">
                    <v:textbox style="mso-next-textbox:#_x0000_s1036">
                      <w:txbxContent>
                        <w:p w:rsidR="004F7FA1" w:rsidRDefault="004F7FA1" w:rsidP="004F7FA1">
                          <w:r>
                            <w:rPr>
                              <w:rFonts w:ascii="Cambria" w:hAnsi="Cambria"/>
                            </w:rPr>
                            <w:t>ELO 1</w:t>
                          </w:r>
                        </w:p>
                      </w:txbxContent>
                    </v:textbox>
                  </v:shape>
                  <v:shape id="_x0000_s1037" type="#_x0000_t202" style="position:absolute;left:4620;top:10470;width:1350;height:360" filled="f" stroked="f">
                    <v:textbox style="mso-next-textbox:#_x0000_s1037">
                      <w:txbxContent>
                        <w:p w:rsidR="004F7FA1" w:rsidRDefault="004F7FA1" w:rsidP="004F7FA1">
                          <w:r>
                            <w:rPr>
                              <w:rFonts w:ascii="Cambria" w:hAnsi="Cambria"/>
                            </w:rPr>
                            <w:t>ELO 2</w:t>
                          </w:r>
                        </w:p>
                      </w:txbxContent>
                    </v:textbox>
                  </v:shape>
                  <v:shape id="_x0000_s1038" type="#_x0000_t202" style="position:absolute;left:4620;top:9945;width:1200;height:406" filled="f" stroked="f">
                    <v:textbox style="mso-next-textbox:#_x0000_s1038">
                      <w:txbxContent>
                        <w:p w:rsidR="004F7FA1" w:rsidRDefault="004F7FA1" w:rsidP="004F7FA1">
                          <w:r>
                            <w:rPr>
                              <w:rFonts w:ascii="Cambria" w:hAnsi="Cambria"/>
                            </w:rPr>
                            <w:t>ELO 3</w:t>
                          </w:r>
                        </w:p>
                      </w:txbxContent>
                    </v:textbox>
                  </v:shape>
                  <v:shape id="_x0000_s1039" type="#_x0000_t202" style="position:absolute;left:4620;top:9465;width:930;height:375" filled="f" stroked="f">
                    <v:textbox style="mso-next-textbox:#_x0000_s1039">
                      <w:txbxContent>
                        <w:p w:rsidR="004F7FA1" w:rsidRDefault="004F7FA1" w:rsidP="004F7FA1">
                          <w:r>
                            <w:rPr>
                              <w:rFonts w:ascii="Cambria" w:hAnsi="Cambria"/>
                            </w:rPr>
                            <w:t>ELO 4</w:t>
                          </w:r>
                        </w:p>
                      </w:txbxContent>
                    </v:textbox>
                  </v:shape>
                  <v:shape id="_x0000_s1040" type="#_x0000_t202" style="position:absolute;left:6600;top:10995;width:1980;height:435" filled="f" stroked="f">
                    <v:textbox style="mso-next-textbox:#_x0000_s1040">
                      <w:txbxContent>
                        <w:p w:rsidR="004F7FA1" w:rsidRDefault="004F7FA1" w:rsidP="004F7FA1">
                          <w:r>
                            <w:rPr>
                              <w:rFonts w:ascii="Cambria" w:hAnsi="Cambria"/>
                            </w:rPr>
                            <w:t>Simple</w:t>
                          </w:r>
                        </w:p>
                      </w:txbxContent>
                    </v:textbox>
                  </v:shape>
                  <v:shape id="_x0000_s1041" type="#_x0000_t32" style="position:absolute;left:6120;top:9315;width:855;height:1515;flip:x y" o:connectortype="straight">
                    <v:stroke endarrow="block"/>
                  </v:shape>
                  <v:shape id="_x0000_s1042" type="#_x0000_t202" style="position:absolute;left:5370;top:8849;width:2040;height:540" filled="f" stroked="f">
                    <v:textbox style="mso-next-textbox:#_x0000_s1042">
                      <w:txbxContent>
                        <w:p w:rsidR="004F7FA1" w:rsidRDefault="004F7FA1" w:rsidP="004F7FA1">
                          <w:r>
                            <w:rPr>
                              <w:rFonts w:ascii="Cambria" w:hAnsi="Cambria"/>
                            </w:rPr>
                            <w:t>Complex</w:t>
                          </w:r>
                        </w:p>
                        <w:p w:rsidR="004F7FA1" w:rsidRDefault="004F7FA1" w:rsidP="004F7FA1"/>
                      </w:txbxContent>
                    </v:textbox>
                  </v:shape>
                  <v:shape id="_x0000_s1043" type="#_x0000_t202" style="position:absolute;left:1950;top:10995;width:1995;height:360" filled="f" stroked="f">
                    <v:textbox style="mso-next-textbox:#_x0000_s1043">
                      <w:txbxContent>
                        <w:p w:rsidR="004F7FA1" w:rsidRDefault="004F7FA1" w:rsidP="004F7FA1">
                          <w:r>
                            <w:rPr>
                              <w:rFonts w:ascii="Cambria" w:hAnsi="Cambria"/>
                            </w:rPr>
                            <w:t>Subordinate</w:t>
                          </w:r>
                        </w:p>
                      </w:txbxContent>
                    </v:textbox>
                  </v:shape>
                  <v:shape id="_x0000_s1044" type="#_x0000_t202" style="position:absolute;left:2835;top:8849;width:2010;height:465" filled="f" stroked="f">
                    <v:textbox style="mso-next-textbox:#_x0000_s1044">
                      <w:txbxContent>
                        <w:p w:rsidR="004F7FA1" w:rsidRDefault="004F7FA1" w:rsidP="004F7FA1">
                          <w:r>
                            <w:rPr>
                              <w:rFonts w:ascii="Cambria" w:hAnsi="Cambria"/>
                            </w:rPr>
                            <w:t>Superordinate</w:t>
                          </w:r>
                        </w:p>
                      </w:txbxContent>
                    </v:textbox>
                  </v:shape>
                  <v:shape id="_x0000_s1045" type="#_x0000_t32" style="position:absolute;left:2835;top:9315;width:855;height:1590;flip:y" o:connectortype="straight">
                    <v:stroke endarrow="block"/>
                  </v:shape>
                </v:group>
              </v:group>
            </v:group>
            <w10:wrap type="none"/>
            <w10:anchorlock/>
          </v:group>
        </w:pict>
      </w:r>
    </w:p>
    <w:p w:rsidR="0023407A" w:rsidRDefault="0023407A" w:rsidP="0023407A">
      <w:pPr>
        <w:pStyle w:val="ListParagraph"/>
        <w:ind w:left="0"/>
        <w:rPr>
          <w:sz w:val="20"/>
          <w:szCs w:val="20"/>
        </w:rPr>
      </w:pPr>
    </w:p>
    <w:p w:rsidR="004F7FA1" w:rsidRDefault="004F7FA1" w:rsidP="0023407A">
      <w:pPr>
        <w:pStyle w:val="ListParagraph"/>
        <w:ind w:left="0"/>
        <w:rPr>
          <w:sz w:val="20"/>
          <w:szCs w:val="20"/>
        </w:rPr>
      </w:pPr>
    </w:p>
    <w:p w:rsidR="004F7FA1" w:rsidRDefault="004F7FA1" w:rsidP="004F7FA1">
      <w:pPr>
        <w:rPr>
          <w:b/>
          <w:sz w:val="20"/>
          <w:szCs w:val="20"/>
        </w:rPr>
      </w:pPr>
      <w:r w:rsidRPr="004F7FA1">
        <w:rPr>
          <w:b/>
          <w:sz w:val="20"/>
          <w:szCs w:val="20"/>
        </w:rPr>
        <w:t>Please respond, in detail, to the directive below:</w:t>
      </w:r>
    </w:p>
    <w:p w:rsidR="004F7FA1" w:rsidRDefault="004F7FA1" w:rsidP="004F7FA1">
      <w:pPr>
        <w:rPr>
          <w:b/>
          <w:sz w:val="20"/>
          <w:szCs w:val="20"/>
        </w:rPr>
      </w:pPr>
    </w:p>
    <w:p w:rsidR="004F7FA1" w:rsidRPr="004F7FA1" w:rsidRDefault="004F7FA1" w:rsidP="004F7FA1">
      <w:pPr>
        <w:rPr>
          <w:b/>
          <w:sz w:val="20"/>
          <w:szCs w:val="20"/>
        </w:rPr>
      </w:pPr>
    </w:p>
    <w:p w:rsidR="004F7FA1" w:rsidRDefault="004F7FA1" w:rsidP="004F7FA1">
      <w:pPr>
        <w:pStyle w:val="ListParagraph"/>
        <w:numPr>
          <w:ilvl w:val="0"/>
          <w:numId w:val="2"/>
        </w:numPr>
        <w:rPr>
          <w:sz w:val="20"/>
          <w:szCs w:val="20"/>
        </w:rPr>
      </w:pPr>
      <w:r>
        <w:rPr>
          <w:sz w:val="20"/>
          <w:szCs w:val="20"/>
        </w:rPr>
        <w:t xml:space="preserve"> List your TLO and each EO in its hierarchical sequence.</w:t>
      </w:r>
    </w:p>
    <w:p w:rsidR="004F7FA1" w:rsidRDefault="004F7FA1" w:rsidP="004F7FA1">
      <w:pPr>
        <w:pStyle w:val="ListParagraph"/>
        <w:numPr>
          <w:ilvl w:val="0"/>
          <w:numId w:val="2"/>
        </w:numPr>
        <w:rPr>
          <w:sz w:val="20"/>
          <w:szCs w:val="20"/>
        </w:rPr>
      </w:pPr>
      <w:proofErr w:type="gramStart"/>
      <w:r>
        <w:rPr>
          <w:sz w:val="20"/>
          <w:szCs w:val="20"/>
        </w:rPr>
        <w:t>Beginning with the simplest knowledge/skill explain</w:t>
      </w:r>
      <w:proofErr w:type="gramEnd"/>
      <w:r>
        <w:rPr>
          <w:sz w:val="20"/>
          <w:szCs w:val="20"/>
        </w:rPr>
        <w:t xml:space="preserve"> in detail how each of the EOs supports the EO above it.</w:t>
      </w:r>
    </w:p>
    <w:p w:rsidR="00FB6FB9" w:rsidRDefault="00FB6FB9" w:rsidP="00FB6FB9">
      <w:pPr>
        <w:ind w:left="450"/>
        <w:rPr>
          <w:sz w:val="20"/>
          <w:szCs w:val="20"/>
        </w:rPr>
      </w:pPr>
    </w:p>
    <w:p w:rsidR="00FB6FB9" w:rsidRDefault="00FB6FB9" w:rsidP="00FB6FB9">
      <w:pPr>
        <w:ind w:left="450"/>
        <w:rPr>
          <w:sz w:val="20"/>
          <w:szCs w:val="20"/>
        </w:rPr>
      </w:pPr>
    </w:p>
    <w:p w:rsidR="004F7FA1" w:rsidRDefault="00FB6FB9" w:rsidP="004F7FA1">
      <w:pPr>
        <w:pStyle w:val="ListParagraph"/>
        <w:numPr>
          <w:ilvl w:val="0"/>
          <w:numId w:val="6"/>
        </w:numPr>
        <w:rPr>
          <w:sz w:val="20"/>
          <w:szCs w:val="20"/>
        </w:rPr>
      </w:pPr>
      <w:r w:rsidRPr="00CF6981">
        <w:rPr>
          <w:b/>
          <w:sz w:val="20"/>
          <w:szCs w:val="20"/>
        </w:rPr>
        <w:t xml:space="preserve">Task # 4. </w:t>
      </w:r>
      <w:r w:rsidRPr="00CF6981">
        <w:rPr>
          <w:sz w:val="20"/>
          <w:szCs w:val="20"/>
        </w:rPr>
        <w:t xml:space="preserve">The purpose of this task is to select the most appropriate instructional </w:t>
      </w:r>
      <w:r w:rsidR="00CF6981">
        <w:rPr>
          <w:sz w:val="20"/>
          <w:szCs w:val="20"/>
        </w:rPr>
        <w:t>strategy</w:t>
      </w:r>
      <w:r w:rsidRPr="00CF6981">
        <w:rPr>
          <w:sz w:val="20"/>
          <w:szCs w:val="20"/>
        </w:rPr>
        <w:t xml:space="preserve"> for your content.  Do not forget that selection of your instructional methods must align with the</w:t>
      </w:r>
      <w:r w:rsidR="00CF6981" w:rsidRPr="00CF6981">
        <w:rPr>
          <w:sz w:val="20"/>
          <w:szCs w:val="20"/>
        </w:rPr>
        <w:t xml:space="preserve"> cognitive process/knowledge dimensions of the ELO</w:t>
      </w:r>
      <w:r w:rsidRPr="00CF6981">
        <w:rPr>
          <w:sz w:val="20"/>
          <w:szCs w:val="20"/>
        </w:rPr>
        <w:t xml:space="preserve"> and the means by which the learner will be assessed.  Also, keep in mind </w:t>
      </w:r>
      <w:r w:rsidR="00CF6981">
        <w:rPr>
          <w:sz w:val="20"/>
          <w:szCs w:val="20"/>
        </w:rPr>
        <w:t>that when selecting your instructional methods you cannot forget to consider your target audience.</w:t>
      </w:r>
    </w:p>
    <w:p w:rsidR="00CF6981" w:rsidRDefault="00CF6981" w:rsidP="00CF6981">
      <w:pPr>
        <w:rPr>
          <w:sz w:val="20"/>
          <w:szCs w:val="20"/>
        </w:rPr>
      </w:pPr>
    </w:p>
    <w:p w:rsidR="00CF6981" w:rsidRDefault="00CF6981" w:rsidP="00CF6981">
      <w:pPr>
        <w:rPr>
          <w:sz w:val="20"/>
          <w:szCs w:val="20"/>
        </w:rPr>
      </w:pPr>
    </w:p>
    <w:tbl>
      <w:tblPr>
        <w:tblStyle w:val="TableGrid"/>
        <w:tblpPr w:leftFromText="180" w:rightFromText="180" w:vertAnchor="text" w:horzAnchor="margin" w:tblpY="97"/>
        <w:tblW w:w="0" w:type="auto"/>
        <w:tblLook w:val="04A0"/>
      </w:tblPr>
      <w:tblGrid>
        <w:gridCol w:w="3294"/>
        <w:gridCol w:w="3294"/>
        <w:gridCol w:w="3294"/>
        <w:gridCol w:w="3294"/>
      </w:tblGrid>
      <w:tr w:rsidR="00CF6981" w:rsidTr="00CF6981">
        <w:tc>
          <w:tcPr>
            <w:tcW w:w="3294" w:type="dxa"/>
          </w:tcPr>
          <w:p w:rsidR="00CF6981" w:rsidRPr="00CF6981" w:rsidRDefault="00CF6981" w:rsidP="00CF6981">
            <w:pPr>
              <w:rPr>
                <w:b/>
                <w:sz w:val="20"/>
                <w:szCs w:val="20"/>
              </w:rPr>
            </w:pPr>
            <w:r w:rsidRPr="00CF6981">
              <w:rPr>
                <w:b/>
                <w:sz w:val="20"/>
                <w:szCs w:val="20"/>
              </w:rPr>
              <w:t>ELO</w:t>
            </w:r>
          </w:p>
        </w:tc>
        <w:tc>
          <w:tcPr>
            <w:tcW w:w="3294" w:type="dxa"/>
          </w:tcPr>
          <w:p w:rsidR="00CF6981" w:rsidRPr="00CF6981" w:rsidRDefault="00CF6981" w:rsidP="00CF6981">
            <w:pPr>
              <w:rPr>
                <w:b/>
                <w:sz w:val="20"/>
                <w:szCs w:val="20"/>
              </w:rPr>
            </w:pPr>
            <w:r w:rsidRPr="00CF6981">
              <w:rPr>
                <w:b/>
                <w:sz w:val="20"/>
                <w:szCs w:val="20"/>
              </w:rPr>
              <w:t>Assessment</w:t>
            </w:r>
          </w:p>
        </w:tc>
        <w:tc>
          <w:tcPr>
            <w:tcW w:w="3294" w:type="dxa"/>
          </w:tcPr>
          <w:p w:rsidR="00CF6981" w:rsidRPr="00CF6981" w:rsidRDefault="00CF6981" w:rsidP="00CF6981">
            <w:pPr>
              <w:rPr>
                <w:b/>
                <w:sz w:val="20"/>
                <w:szCs w:val="20"/>
              </w:rPr>
            </w:pPr>
            <w:r w:rsidRPr="00CF6981">
              <w:rPr>
                <w:b/>
                <w:sz w:val="20"/>
                <w:szCs w:val="20"/>
              </w:rPr>
              <w:t>Learner Characteristics</w:t>
            </w:r>
          </w:p>
        </w:tc>
        <w:tc>
          <w:tcPr>
            <w:tcW w:w="3294" w:type="dxa"/>
          </w:tcPr>
          <w:p w:rsidR="00CF6981" w:rsidRPr="00CF6981" w:rsidRDefault="00CF6981" w:rsidP="00CF6981">
            <w:pPr>
              <w:rPr>
                <w:b/>
                <w:sz w:val="20"/>
                <w:szCs w:val="20"/>
              </w:rPr>
            </w:pPr>
            <w:r w:rsidRPr="00CF6981">
              <w:rPr>
                <w:b/>
                <w:sz w:val="20"/>
                <w:szCs w:val="20"/>
              </w:rPr>
              <w:t>Instructional Method</w:t>
            </w:r>
          </w:p>
        </w:tc>
      </w:tr>
      <w:tr w:rsidR="00CF6981" w:rsidTr="00CF6981">
        <w:tc>
          <w:tcPr>
            <w:tcW w:w="3294" w:type="dxa"/>
          </w:tcPr>
          <w:p w:rsidR="00CF6981" w:rsidRDefault="00CF6981" w:rsidP="00CF6981">
            <w:pPr>
              <w:rPr>
                <w:sz w:val="20"/>
                <w:szCs w:val="20"/>
              </w:rPr>
            </w:pPr>
          </w:p>
        </w:tc>
        <w:tc>
          <w:tcPr>
            <w:tcW w:w="3294" w:type="dxa"/>
          </w:tcPr>
          <w:p w:rsidR="00CF6981" w:rsidRDefault="00CF6981" w:rsidP="00CF6981">
            <w:pPr>
              <w:rPr>
                <w:sz w:val="20"/>
                <w:szCs w:val="20"/>
              </w:rPr>
            </w:pPr>
          </w:p>
        </w:tc>
        <w:tc>
          <w:tcPr>
            <w:tcW w:w="3294" w:type="dxa"/>
          </w:tcPr>
          <w:p w:rsidR="00CF6981" w:rsidRDefault="00CF6981" w:rsidP="00CF6981">
            <w:pPr>
              <w:rPr>
                <w:sz w:val="20"/>
                <w:szCs w:val="20"/>
              </w:rPr>
            </w:pPr>
          </w:p>
        </w:tc>
        <w:tc>
          <w:tcPr>
            <w:tcW w:w="3294" w:type="dxa"/>
          </w:tcPr>
          <w:p w:rsidR="00CF6981" w:rsidRDefault="00CF6981" w:rsidP="00CF6981">
            <w:pPr>
              <w:rPr>
                <w:sz w:val="20"/>
                <w:szCs w:val="20"/>
              </w:rPr>
            </w:pPr>
          </w:p>
        </w:tc>
      </w:tr>
      <w:tr w:rsidR="00CF6981" w:rsidTr="00CF6981">
        <w:tc>
          <w:tcPr>
            <w:tcW w:w="3294" w:type="dxa"/>
          </w:tcPr>
          <w:p w:rsidR="00CF6981" w:rsidRDefault="00CF6981" w:rsidP="00CF6981">
            <w:pPr>
              <w:rPr>
                <w:sz w:val="20"/>
                <w:szCs w:val="20"/>
              </w:rPr>
            </w:pPr>
          </w:p>
        </w:tc>
        <w:tc>
          <w:tcPr>
            <w:tcW w:w="3294" w:type="dxa"/>
          </w:tcPr>
          <w:p w:rsidR="00CF6981" w:rsidRDefault="00CF6981" w:rsidP="00CF6981">
            <w:pPr>
              <w:rPr>
                <w:sz w:val="20"/>
                <w:szCs w:val="20"/>
              </w:rPr>
            </w:pPr>
          </w:p>
        </w:tc>
        <w:tc>
          <w:tcPr>
            <w:tcW w:w="3294" w:type="dxa"/>
          </w:tcPr>
          <w:p w:rsidR="00CF6981" w:rsidRDefault="00CF6981" w:rsidP="00CF6981">
            <w:pPr>
              <w:rPr>
                <w:sz w:val="20"/>
                <w:szCs w:val="20"/>
              </w:rPr>
            </w:pPr>
          </w:p>
        </w:tc>
        <w:tc>
          <w:tcPr>
            <w:tcW w:w="3294" w:type="dxa"/>
          </w:tcPr>
          <w:p w:rsidR="00CF6981" w:rsidRDefault="00CF6981" w:rsidP="00CF6981">
            <w:pPr>
              <w:rPr>
                <w:sz w:val="20"/>
                <w:szCs w:val="20"/>
              </w:rPr>
            </w:pPr>
          </w:p>
        </w:tc>
      </w:tr>
      <w:tr w:rsidR="00CF6981" w:rsidTr="00CF6981">
        <w:tc>
          <w:tcPr>
            <w:tcW w:w="3294" w:type="dxa"/>
          </w:tcPr>
          <w:p w:rsidR="00CF6981" w:rsidRDefault="00CF6981" w:rsidP="00CF6981">
            <w:pPr>
              <w:rPr>
                <w:sz w:val="20"/>
                <w:szCs w:val="20"/>
              </w:rPr>
            </w:pPr>
            <w:r>
              <w:rPr>
                <w:sz w:val="20"/>
                <w:szCs w:val="20"/>
              </w:rPr>
              <w:t>[insert as many rows as needed]</w:t>
            </w:r>
          </w:p>
        </w:tc>
        <w:tc>
          <w:tcPr>
            <w:tcW w:w="3294" w:type="dxa"/>
          </w:tcPr>
          <w:p w:rsidR="00CF6981" w:rsidRDefault="00CF6981" w:rsidP="00CF6981">
            <w:pPr>
              <w:rPr>
                <w:sz w:val="20"/>
                <w:szCs w:val="20"/>
              </w:rPr>
            </w:pPr>
          </w:p>
        </w:tc>
        <w:tc>
          <w:tcPr>
            <w:tcW w:w="3294" w:type="dxa"/>
          </w:tcPr>
          <w:p w:rsidR="00CF6981" w:rsidRDefault="00CF6981" w:rsidP="00CF6981">
            <w:pPr>
              <w:rPr>
                <w:sz w:val="20"/>
                <w:szCs w:val="20"/>
              </w:rPr>
            </w:pPr>
          </w:p>
        </w:tc>
        <w:tc>
          <w:tcPr>
            <w:tcW w:w="3294" w:type="dxa"/>
          </w:tcPr>
          <w:p w:rsidR="00CF6981" w:rsidRDefault="00CF6981" w:rsidP="00CF6981">
            <w:pPr>
              <w:rPr>
                <w:sz w:val="20"/>
                <w:szCs w:val="20"/>
              </w:rPr>
            </w:pPr>
          </w:p>
        </w:tc>
      </w:tr>
    </w:tbl>
    <w:p w:rsidR="00CF6981" w:rsidRDefault="00CF6981" w:rsidP="00CF6981">
      <w:pPr>
        <w:rPr>
          <w:sz w:val="20"/>
          <w:szCs w:val="20"/>
        </w:rPr>
      </w:pPr>
    </w:p>
    <w:p w:rsidR="00CF6981" w:rsidRDefault="00CF6981" w:rsidP="00CF6981">
      <w:pPr>
        <w:rPr>
          <w:sz w:val="20"/>
          <w:szCs w:val="20"/>
        </w:rPr>
      </w:pPr>
    </w:p>
    <w:p w:rsidR="00CF6981" w:rsidRDefault="00CF6981" w:rsidP="00CF6981">
      <w:pPr>
        <w:rPr>
          <w:sz w:val="20"/>
          <w:szCs w:val="20"/>
        </w:rPr>
      </w:pPr>
    </w:p>
    <w:p w:rsidR="00CF6981" w:rsidRDefault="00CF6981" w:rsidP="00CF6981">
      <w:pPr>
        <w:rPr>
          <w:b/>
          <w:sz w:val="20"/>
          <w:szCs w:val="20"/>
        </w:rPr>
      </w:pPr>
      <w:r w:rsidRPr="004F7FA1">
        <w:rPr>
          <w:b/>
          <w:sz w:val="20"/>
          <w:szCs w:val="20"/>
        </w:rPr>
        <w:t>Please respond, in detail, to the directive below:</w:t>
      </w:r>
    </w:p>
    <w:p w:rsidR="00CF6981" w:rsidRDefault="00CF6981" w:rsidP="00CF6981">
      <w:pPr>
        <w:rPr>
          <w:sz w:val="20"/>
          <w:szCs w:val="20"/>
        </w:rPr>
      </w:pPr>
    </w:p>
    <w:p w:rsidR="00CF6981" w:rsidRPr="00CF6981" w:rsidRDefault="00CF6981" w:rsidP="00CF6981">
      <w:pPr>
        <w:pStyle w:val="ListParagraph"/>
        <w:numPr>
          <w:ilvl w:val="3"/>
          <w:numId w:val="2"/>
        </w:numPr>
        <w:ind w:left="810" w:hanging="450"/>
        <w:rPr>
          <w:sz w:val="20"/>
          <w:szCs w:val="20"/>
        </w:rPr>
      </w:pPr>
      <w:r>
        <w:rPr>
          <w:sz w:val="20"/>
          <w:szCs w:val="20"/>
        </w:rPr>
        <w:t>In detail, explain how you synthesized each of the variables (i.e., ELO, Assessment, and Learner Characteristics] to arrive at your instructional method</w:t>
      </w:r>
    </w:p>
    <w:p w:rsidR="00CF6981" w:rsidRDefault="00CF6981" w:rsidP="00CF6981">
      <w:pPr>
        <w:rPr>
          <w:sz w:val="20"/>
          <w:szCs w:val="20"/>
        </w:rPr>
      </w:pPr>
    </w:p>
    <w:p w:rsidR="00CF6981" w:rsidRPr="00CF6981" w:rsidRDefault="00CF6981" w:rsidP="00CF6981">
      <w:pPr>
        <w:rPr>
          <w:sz w:val="20"/>
          <w:szCs w:val="20"/>
        </w:rPr>
      </w:pPr>
    </w:p>
    <w:p w:rsidR="004F7FA1" w:rsidRDefault="004F7FA1" w:rsidP="004F7FA1">
      <w:pPr>
        <w:rPr>
          <w:b/>
          <w:sz w:val="20"/>
          <w:szCs w:val="20"/>
        </w:rPr>
      </w:pPr>
    </w:p>
    <w:p w:rsidR="004F7FA1" w:rsidRDefault="004F7FA1" w:rsidP="004F7FA1">
      <w:pPr>
        <w:rPr>
          <w:b/>
          <w:sz w:val="20"/>
          <w:szCs w:val="20"/>
        </w:rPr>
      </w:pPr>
    </w:p>
    <w:p w:rsidR="004F7FA1" w:rsidRPr="00FB6FB9" w:rsidRDefault="00FB6FB9" w:rsidP="004F7FA1">
      <w:pPr>
        <w:pStyle w:val="ListParagraph"/>
        <w:numPr>
          <w:ilvl w:val="0"/>
          <w:numId w:val="4"/>
        </w:numPr>
        <w:rPr>
          <w:sz w:val="20"/>
          <w:szCs w:val="20"/>
        </w:rPr>
      </w:pPr>
      <w:r>
        <w:rPr>
          <w:b/>
          <w:sz w:val="20"/>
          <w:szCs w:val="20"/>
        </w:rPr>
        <w:t>Task # 5</w:t>
      </w:r>
      <w:r w:rsidR="004F7FA1" w:rsidRPr="004F7FA1">
        <w:rPr>
          <w:b/>
          <w:sz w:val="20"/>
          <w:szCs w:val="20"/>
        </w:rPr>
        <w:t xml:space="preserve">.  </w:t>
      </w:r>
      <w:r w:rsidR="004F7FA1" w:rsidRPr="004F7FA1">
        <w:rPr>
          <w:sz w:val="20"/>
          <w:szCs w:val="20"/>
        </w:rPr>
        <w:t>The</w:t>
      </w:r>
      <w:r w:rsidR="004F7FA1">
        <w:rPr>
          <w:sz w:val="20"/>
          <w:szCs w:val="20"/>
        </w:rPr>
        <w:t xml:space="preserve"> purpose of this task is to translate the ELOs</w:t>
      </w:r>
      <w:r>
        <w:rPr>
          <w:sz w:val="20"/>
          <w:szCs w:val="20"/>
        </w:rPr>
        <w:t xml:space="preserve"> and the chosen instructional </w:t>
      </w:r>
      <w:r w:rsidR="00CF6981">
        <w:rPr>
          <w:sz w:val="20"/>
          <w:szCs w:val="20"/>
        </w:rPr>
        <w:t>strategy</w:t>
      </w:r>
      <w:r>
        <w:rPr>
          <w:sz w:val="20"/>
          <w:szCs w:val="20"/>
        </w:rPr>
        <w:t xml:space="preserve"> </w:t>
      </w:r>
      <w:r w:rsidR="004F7FA1">
        <w:rPr>
          <w:sz w:val="20"/>
          <w:szCs w:val="20"/>
        </w:rPr>
        <w:t>into a lesson using Gagne’s 9 events</w:t>
      </w:r>
      <w:r w:rsidR="00597565">
        <w:rPr>
          <w:sz w:val="20"/>
          <w:szCs w:val="20"/>
        </w:rPr>
        <w:t xml:space="preserve"> as a framework for instruction.  Insert the instruction to be implemented in each of Gagne’s events, list the internal process to which this event correlates and</w:t>
      </w:r>
      <w:r w:rsidR="00597565" w:rsidRPr="00FB6FB9">
        <w:rPr>
          <w:sz w:val="20"/>
          <w:szCs w:val="20"/>
        </w:rPr>
        <w:t xml:space="preserve"> </w:t>
      </w:r>
      <w:r w:rsidRPr="00FB6FB9">
        <w:rPr>
          <w:sz w:val="20"/>
          <w:szCs w:val="20"/>
        </w:rPr>
        <w:t>list the primary instructional method you have chosen.</w:t>
      </w:r>
    </w:p>
    <w:p w:rsidR="004F7FA1" w:rsidRPr="00FB6FB9" w:rsidRDefault="004F7FA1" w:rsidP="004F7FA1">
      <w:pPr>
        <w:rPr>
          <w:sz w:val="20"/>
          <w:szCs w:val="20"/>
        </w:rPr>
      </w:pPr>
    </w:p>
    <w:p w:rsidR="004F7FA1" w:rsidRDefault="004F7FA1" w:rsidP="004F7FA1">
      <w:pPr>
        <w:rPr>
          <w:sz w:val="20"/>
          <w:szCs w:val="20"/>
        </w:rPr>
      </w:pPr>
    </w:p>
    <w:p w:rsidR="004F7FA1" w:rsidRDefault="004F7FA1" w:rsidP="004F7FA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1"/>
        <w:gridCol w:w="3712"/>
        <w:gridCol w:w="3013"/>
        <w:gridCol w:w="3013"/>
      </w:tblGrid>
      <w:tr w:rsidR="00597565" w:rsidTr="005F40B2">
        <w:tc>
          <w:tcPr>
            <w:tcW w:w="11869" w:type="dxa"/>
            <w:gridSpan w:val="4"/>
          </w:tcPr>
          <w:p w:rsidR="00597565" w:rsidRDefault="00597565" w:rsidP="001A3A44">
            <w:pPr>
              <w:pStyle w:val="EnspireBodyText"/>
            </w:pPr>
            <w:r>
              <w:rPr>
                <w:b/>
              </w:rPr>
              <w:t>TO</w:t>
            </w:r>
            <w:r w:rsidRPr="004F7FA1">
              <w:rPr>
                <w:b/>
              </w:rPr>
              <w:t>:</w:t>
            </w:r>
            <w:r w:rsidRPr="00422264">
              <w:t xml:space="preserve"> </w:t>
            </w:r>
            <w:r>
              <w:t>[insert TO]</w:t>
            </w:r>
          </w:p>
          <w:p w:rsidR="00597565" w:rsidRDefault="00597565" w:rsidP="001A3A44">
            <w:pPr>
              <w:pStyle w:val="EnspireBodyText"/>
            </w:pPr>
          </w:p>
          <w:p w:rsidR="00597565" w:rsidRPr="00422264" w:rsidRDefault="00597565" w:rsidP="001A3A44">
            <w:pPr>
              <w:pStyle w:val="EnspireBodyText"/>
            </w:pPr>
            <w:r w:rsidRPr="00422264">
              <w:t>ELO 1:</w:t>
            </w:r>
            <w:r>
              <w:t xml:space="preserve"> </w:t>
            </w:r>
          </w:p>
          <w:p w:rsidR="00597565" w:rsidRPr="00422264" w:rsidRDefault="00597565" w:rsidP="001A3A44">
            <w:pPr>
              <w:pStyle w:val="EnspireBodyText"/>
            </w:pPr>
            <w:r w:rsidRPr="00422264">
              <w:t>ELO 2:</w:t>
            </w:r>
          </w:p>
          <w:p w:rsidR="00597565" w:rsidRDefault="00597565" w:rsidP="004F7FA1">
            <w:pPr>
              <w:pStyle w:val="EnspireBodyText"/>
            </w:pPr>
            <w:r w:rsidRPr="00422264">
              <w:t xml:space="preserve">ELO </w:t>
            </w:r>
            <w:r>
              <w:t xml:space="preserve">3:  </w:t>
            </w:r>
          </w:p>
          <w:p w:rsidR="00597565" w:rsidRDefault="00597565" w:rsidP="001A3A44">
            <w:pPr>
              <w:pStyle w:val="EnspireBodyText"/>
              <w:rPr>
                <w:b/>
              </w:rPr>
            </w:pPr>
            <w:r>
              <w:t>[insert as many ELOs as needed]</w:t>
            </w:r>
            <w:r w:rsidRPr="00422264">
              <w:t xml:space="preserve"> </w:t>
            </w:r>
          </w:p>
        </w:tc>
      </w:tr>
      <w:tr w:rsidR="00597565" w:rsidTr="00B61157">
        <w:tc>
          <w:tcPr>
            <w:tcW w:w="2131" w:type="dxa"/>
          </w:tcPr>
          <w:p w:rsidR="00597565" w:rsidRPr="00AA390C" w:rsidRDefault="00597565" w:rsidP="001A3A44">
            <w:pPr>
              <w:pStyle w:val="EnspireBodyText"/>
              <w:rPr>
                <w:b/>
              </w:rPr>
            </w:pPr>
            <w:r w:rsidRPr="00AA390C">
              <w:rPr>
                <w:b/>
              </w:rPr>
              <w:t>Event</w:t>
            </w:r>
          </w:p>
        </w:tc>
        <w:tc>
          <w:tcPr>
            <w:tcW w:w="3712" w:type="dxa"/>
          </w:tcPr>
          <w:p w:rsidR="00597565" w:rsidRPr="00AA390C" w:rsidRDefault="00FB6FB9" w:rsidP="001A3A44">
            <w:pPr>
              <w:pStyle w:val="EnspireBodyText"/>
              <w:rPr>
                <w:b/>
              </w:rPr>
            </w:pPr>
            <w:r>
              <w:rPr>
                <w:b/>
              </w:rPr>
              <w:t>Implementation</w:t>
            </w:r>
          </w:p>
        </w:tc>
        <w:tc>
          <w:tcPr>
            <w:tcW w:w="3013" w:type="dxa"/>
          </w:tcPr>
          <w:p w:rsidR="00597565" w:rsidRPr="00AA390C" w:rsidRDefault="00597565" w:rsidP="001A3A44">
            <w:pPr>
              <w:pStyle w:val="EnspireBodyText"/>
              <w:rPr>
                <w:b/>
              </w:rPr>
            </w:pPr>
            <w:r w:rsidRPr="00AA390C">
              <w:rPr>
                <w:b/>
              </w:rPr>
              <w:t>Internal Process</w:t>
            </w:r>
          </w:p>
        </w:tc>
        <w:tc>
          <w:tcPr>
            <w:tcW w:w="3013" w:type="dxa"/>
          </w:tcPr>
          <w:p w:rsidR="00597565" w:rsidRPr="00AA390C" w:rsidRDefault="00FB6FB9" w:rsidP="001A3A44">
            <w:pPr>
              <w:pStyle w:val="EnspireBodyText"/>
              <w:rPr>
                <w:b/>
              </w:rPr>
            </w:pPr>
            <w:r>
              <w:rPr>
                <w:b/>
              </w:rPr>
              <w:t>Instructional Method</w:t>
            </w:r>
          </w:p>
        </w:tc>
      </w:tr>
      <w:tr w:rsidR="00597565" w:rsidTr="00B61157">
        <w:tc>
          <w:tcPr>
            <w:tcW w:w="2131" w:type="dxa"/>
          </w:tcPr>
          <w:p w:rsidR="00597565" w:rsidRPr="00422264" w:rsidRDefault="00597565" w:rsidP="001A3A44">
            <w:pPr>
              <w:pStyle w:val="EnspireBodyText"/>
            </w:pPr>
            <w:r w:rsidRPr="00422264">
              <w:t>Gain learners</w:t>
            </w:r>
            <w:r>
              <w:t>’</w:t>
            </w:r>
            <w:r w:rsidRPr="00422264">
              <w:t xml:space="preserve"> attention</w:t>
            </w:r>
            <w:r>
              <w:t>.</w:t>
            </w:r>
          </w:p>
        </w:tc>
        <w:tc>
          <w:tcPr>
            <w:tcW w:w="3712" w:type="dxa"/>
          </w:tcPr>
          <w:p w:rsidR="00597565" w:rsidRPr="00422264" w:rsidRDefault="00597565" w:rsidP="00597565">
            <w:pPr>
              <w:pStyle w:val="EnspireBodyText"/>
            </w:pPr>
            <w:r w:rsidRPr="00422264">
              <w:t xml:space="preserve"> </w:t>
            </w:r>
          </w:p>
        </w:tc>
        <w:tc>
          <w:tcPr>
            <w:tcW w:w="3013"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r>
      <w:tr w:rsidR="00597565" w:rsidTr="00B61157">
        <w:tc>
          <w:tcPr>
            <w:tcW w:w="2131" w:type="dxa"/>
          </w:tcPr>
          <w:p w:rsidR="00597565" w:rsidRPr="00422264" w:rsidRDefault="00597565" w:rsidP="001A3A44">
            <w:pPr>
              <w:pStyle w:val="EnspireBodyText"/>
            </w:pPr>
            <w:r w:rsidRPr="00422264">
              <w:t xml:space="preserve">Share the learning objectives of the session. </w:t>
            </w:r>
          </w:p>
          <w:p w:rsidR="00597565" w:rsidRPr="00422264" w:rsidRDefault="00597565" w:rsidP="001A3A44">
            <w:pPr>
              <w:pStyle w:val="EnspireBodyText"/>
            </w:pPr>
          </w:p>
        </w:tc>
        <w:tc>
          <w:tcPr>
            <w:tcW w:w="3712"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r>
      <w:tr w:rsidR="00597565" w:rsidTr="00B61157">
        <w:tc>
          <w:tcPr>
            <w:tcW w:w="2131" w:type="dxa"/>
          </w:tcPr>
          <w:p w:rsidR="00597565" w:rsidRPr="00422264" w:rsidRDefault="00597565" w:rsidP="001A3A44">
            <w:pPr>
              <w:pStyle w:val="EnspireBodyText"/>
            </w:pPr>
            <w:r w:rsidRPr="00422264">
              <w:t>Stimulate recall of prerequisite learning</w:t>
            </w:r>
            <w:r>
              <w:t>.</w:t>
            </w:r>
          </w:p>
        </w:tc>
        <w:tc>
          <w:tcPr>
            <w:tcW w:w="3712"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r>
      <w:tr w:rsidR="00597565" w:rsidTr="00B61157">
        <w:tc>
          <w:tcPr>
            <w:tcW w:w="2131" w:type="dxa"/>
          </w:tcPr>
          <w:p w:rsidR="00597565" w:rsidRPr="00422264" w:rsidRDefault="00597565" w:rsidP="001A3A44">
            <w:pPr>
              <w:pStyle w:val="EnspireBodyText"/>
            </w:pPr>
            <w:r w:rsidRPr="00422264">
              <w:t>Present the content</w:t>
            </w:r>
            <w:r>
              <w:t>.</w:t>
            </w:r>
          </w:p>
        </w:tc>
        <w:tc>
          <w:tcPr>
            <w:tcW w:w="3712"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r>
      <w:tr w:rsidR="00597565" w:rsidTr="00B61157">
        <w:tc>
          <w:tcPr>
            <w:tcW w:w="2131" w:type="dxa"/>
          </w:tcPr>
          <w:p w:rsidR="00597565" w:rsidRPr="00422264" w:rsidRDefault="00597565" w:rsidP="001A3A44">
            <w:pPr>
              <w:pStyle w:val="EnspireBodyText"/>
            </w:pPr>
            <w:r w:rsidRPr="00422264">
              <w:t xml:space="preserve">Provide guidance to enhance understanding. </w:t>
            </w:r>
          </w:p>
          <w:p w:rsidR="00597565" w:rsidRPr="00422264" w:rsidRDefault="00597565" w:rsidP="001A3A44">
            <w:pPr>
              <w:pStyle w:val="EnspireBodyText"/>
            </w:pPr>
          </w:p>
        </w:tc>
        <w:tc>
          <w:tcPr>
            <w:tcW w:w="3712" w:type="dxa"/>
          </w:tcPr>
          <w:p w:rsidR="00597565" w:rsidRDefault="00597565" w:rsidP="001A3A44">
            <w:pPr>
              <w:pStyle w:val="EnspireBodyText"/>
            </w:pPr>
          </w:p>
          <w:p w:rsidR="00597565" w:rsidRPr="00422264" w:rsidRDefault="00597565" w:rsidP="001A3A44">
            <w:pPr>
              <w:pStyle w:val="EnspireBodyText"/>
            </w:pPr>
          </w:p>
        </w:tc>
        <w:tc>
          <w:tcPr>
            <w:tcW w:w="3013"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r>
      <w:tr w:rsidR="00597565" w:rsidTr="00B61157">
        <w:tc>
          <w:tcPr>
            <w:tcW w:w="2131" w:type="dxa"/>
          </w:tcPr>
          <w:p w:rsidR="00597565" w:rsidRPr="00422264" w:rsidRDefault="00597565" w:rsidP="001A3A44">
            <w:pPr>
              <w:pStyle w:val="EnspireBodyText"/>
            </w:pPr>
            <w:r w:rsidRPr="00422264">
              <w:t xml:space="preserve">Give learners an opportunity to practice and demonstrate what they know. </w:t>
            </w:r>
          </w:p>
          <w:p w:rsidR="00597565" w:rsidRPr="00422264" w:rsidRDefault="00597565" w:rsidP="001A3A44">
            <w:pPr>
              <w:pStyle w:val="EnspireBodyText"/>
            </w:pPr>
          </w:p>
        </w:tc>
        <w:tc>
          <w:tcPr>
            <w:tcW w:w="3712" w:type="dxa"/>
          </w:tcPr>
          <w:p w:rsidR="00597565" w:rsidRPr="00422264" w:rsidRDefault="00597565" w:rsidP="00597565">
            <w:pPr>
              <w:pStyle w:val="EnspireBodyText"/>
            </w:pPr>
            <w:r w:rsidRPr="00422264">
              <w:t xml:space="preserve"> </w:t>
            </w:r>
          </w:p>
        </w:tc>
        <w:tc>
          <w:tcPr>
            <w:tcW w:w="3013"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r>
      <w:tr w:rsidR="00597565" w:rsidTr="00B61157">
        <w:tc>
          <w:tcPr>
            <w:tcW w:w="2131" w:type="dxa"/>
          </w:tcPr>
          <w:p w:rsidR="00597565" w:rsidRPr="00422264" w:rsidRDefault="00597565" w:rsidP="001A3A44">
            <w:pPr>
              <w:pStyle w:val="EnspireBodyText"/>
            </w:pPr>
            <w:r w:rsidRPr="00422264">
              <w:lastRenderedPageBreak/>
              <w:t xml:space="preserve">Provide feedback. </w:t>
            </w:r>
          </w:p>
          <w:p w:rsidR="00597565" w:rsidRPr="00422264" w:rsidRDefault="00597565" w:rsidP="001A3A44">
            <w:pPr>
              <w:pStyle w:val="EnspireBodyText"/>
            </w:pPr>
          </w:p>
        </w:tc>
        <w:tc>
          <w:tcPr>
            <w:tcW w:w="3712" w:type="dxa"/>
          </w:tcPr>
          <w:p w:rsidR="00597565" w:rsidRPr="00422264" w:rsidRDefault="00597565" w:rsidP="00597565">
            <w:pPr>
              <w:pStyle w:val="EnspireBodyText"/>
            </w:pPr>
          </w:p>
        </w:tc>
        <w:tc>
          <w:tcPr>
            <w:tcW w:w="3013" w:type="dxa"/>
          </w:tcPr>
          <w:p w:rsidR="00597565" w:rsidRPr="00422264" w:rsidRDefault="00597565" w:rsidP="00597565">
            <w:pPr>
              <w:pStyle w:val="EnspireBodyText"/>
            </w:pPr>
          </w:p>
        </w:tc>
        <w:tc>
          <w:tcPr>
            <w:tcW w:w="3013" w:type="dxa"/>
          </w:tcPr>
          <w:p w:rsidR="00597565" w:rsidRPr="00422264" w:rsidRDefault="00597565" w:rsidP="00597565">
            <w:pPr>
              <w:pStyle w:val="EnspireBodyText"/>
            </w:pPr>
          </w:p>
        </w:tc>
      </w:tr>
      <w:tr w:rsidR="00597565" w:rsidTr="00B61157">
        <w:tc>
          <w:tcPr>
            <w:tcW w:w="2131" w:type="dxa"/>
          </w:tcPr>
          <w:p w:rsidR="00597565" w:rsidRPr="00422264" w:rsidRDefault="00597565" w:rsidP="001A3A44">
            <w:pPr>
              <w:pStyle w:val="EnspireBodyText"/>
            </w:pPr>
            <w:r w:rsidRPr="00422264">
              <w:t>Assess performance</w:t>
            </w:r>
            <w:r>
              <w:t>.</w:t>
            </w:r>
          </w:p>
        </w:tc>
        <w:tc>
          <w:tcPr>
            <w:tcW w:w="3712"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r>
      <w:tr w:rsidR="00597565" w:rsidTr="00B61157">
        <w:tc>
          <w:tcPr>
            <w:tcW w:w="2131" w:type="dxa"/>
          </w:tcPr>
          <w:p w:rsidR="00597565" w:rsidRPr="00422264" w:rsidRDefault="00597565" w:rsidP="001A3A44">
            <w:pPr>
              <w:pStyle w:val="EnspireBodyText"/>
            </w:pPr>
            <w:r w:rsidRPr="00422264">
              <w:t>Provide job aids or references to ensure that learners retain and transfer what they have learned</w:t>
            </w:r>
            <w:r>
              <w:t>.</w:t>
            </w:r>
          </w:p>
        </w:tc>
        <w:tc>
          <w:tcPr>
            <w:tcW w:w="3712" w:type="dxa"/>
          </w:tcPr>
          <w:p w:rsidR="00597565" w:rsidRPr="00422264" w:rsidRDefault="00597565" w:rsidP="00597565">
            <w:pPr>
              <w:pStyle w:val="EnspireBodyText"/>
            </w:pPr>
          </w:p>
        </w:tc>
        <w:tc>
          <w:tcPr>
            <w:tcW w:w="3013" w:type="dxa"/>
          </w:tcPr>
          <w:p w:rsidR="00597565" w:rsidRPr="00422264" w:rsidRDefault="00597565" w:rsidP="001A3A44">
            <w:pPr>
              <w:pStyle w:val="EnspireBodyText"/>
            </w:pPr>
          </w:p>
        </w:tc>
        <w:tc>
          <w:tcPr>
            <w:tcW w:w="3013" w:type="dxa"/>
          </w:tcPr>
          <w:p w:rsidR="00597565" w:rsidRPr="00422264" w:rsidRDefault="00597565" w:rsidP="001A3A44">
            <w:pPr>
              <w:pStyle w:val="EnspireBodyText"/>
            </w:pPr>
          </w:p>
        </w:tc>
      </w:tr>
    </w:tbl>
    <w:p w:rsidR="004F7FA1" w:rsidRDefault="004F7FA1" w:rsidP="004F7FA1">
      <w:pPr>
        <w:rPr>
          <w:sz w:val="20"/>
          <w:szCs w:val="20"/>
        </w:rPr>
      </w:pPr>
    </w:p>
    <w:p w:rsidR="00597565" w:rsidRDefault="00597565" w:rsidP="004F7FA1">
      <w:pPr>
        <w:rPr>
          <w:sz w:val="20"/>
          <w:szCs w:val="20"/>
        </w:rPr>
      </w:pPr>
    </w:p>
    <w:p w:rsidR="00597565" w:rsidRDefault="00597565" w:rsidP="004F7FA1">
      <w:pPr>
        <w:rPr>
          <w:sz w:val="20"/>
          <w:szCs w:val="20"/>
        </w:rPr>
      </w:pPr>
    </w:p>
    <w:p w:rsidR="00CF6981" w:rsidRDefault="00CF6981" w:rsidP="00CF6981">
      <w:pPr>
        <w:rPr>
          <w:b/>
          <w:sz w:val="20"/>
          <w:szCs w:val="20"/>
        </w:rPr>
      </w:pPr>
      <w:r w:rsidRPr="004F7FA1">
        <w:rPr>
          <w:b/>
          <w:sz w:val="20"/>
          <w:szCs w:val="20"/>
        </w:rPr>
        <w:t>Please respond, in detail, to the directive below:</w:t>
      </w:r>
    </w:p>
    <w:p w:rsidR="00597565" w:rsidRDefault="00716EFF" w:rsidP="00CF6981">
      <w:pPr>
        <w:rPr>
          <w:sz w:val="20"/>
          <w:szCs w:val="20"/>
        </w:rPr>
      </w:pPr>
      <w:r>
        <w:rPr>
          <w:sz w:val="20"/>
          <w:szCs w:val="20"/>
        </w:rPr>
        <w:t xml:space="preserve"> </w:t>
      </w:r>
    </w:p>
    <w:p w:rsidR="00716EFF" w:rsidRPr="00716EFF" w:rsidRDefault="00716EFF" w:rsidP="00716EFF">
      <w:pPr>
        <w:pStyle w:val="ListParagraph"/>
        <w:ind w:left="810"/>
        <w:rPr>
          <w:sz w:val="20"/>
          <w:szCs w:val="20"/>
        </w:rPr>
      </w:pPr>
      <w:r>
        <w:rPr>
          <w:sz w:val="20"/>
          <w:szCs w:val="20"/>
        </w:rPr>
        <w:t xml:space="preserve">1.   Provide a written summary and </w:t>
      </w:r>
      <w:r w:rsidRPr="00716EFF">
        <w:rPr>
          <w:b/>
          <w:i/>
          <w:sz w:val="20"/>
          <w:szCs w:val="20"/>
        </w:rPr>
        <w:t>detailed rationale</w:t>
      </w:r>
      <w:r>
        <w:rPr>
          <w:sz w:val="20"/>
          <w:szCs w:val="20"/>
        </w:rPr>
        <w:t xml:space="preserve"> for your chosen instructional strategy.</w:t>
      </w:r>
    </w:p>
    <w:sectPr w:rsidR="00716EFF" w:rsidRPr="00716EFF" w:rsidSect="00DE2458">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F68" w:rsidRDefault="008B0F68" w:rsidP="00DE2458">
      <w:r>
        <w:separator/>
      </w:r>
    </w:p>
  </w:endnote>
  <w:endnote w:type="continuationSeparator" w:id="0">
    <w:p w:rsidR="008B0F68" w:rsidRDefault="008B0F68" w:rsidP="00DE24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F68" w:rsidRDefault="008B0F68" w:rsidP="00DE2458">
      <w:r>
        <w:separator/>
      </w:r>
    </w:p>
  </w:footnote>
  <w:footnote w:type="continuationSeparator" w:id="0">
    <w:p w:rsidR="008B0F68" w:rsidRDefault="008B0F68" w:rsidP="00DE24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58" w:rsidRDefault="006A5FC8" w:rsidP="00DE2458">
    <w:pPr>
      <w:pStyle w:val="Header"/>
      <w:jc w:val="center"/>
      <w:rPr>
        <w:b/>
        <w:sz w:val="20"/>
        <w:szCs w:val="20"/>
      </w:rPr>
    </w:pPr>
    <w:r>
      <w:rPr>
        <w:sz w:val="20"/>
        <w:szCs w:val="20"/>
      </w:rPr>
      <w:t>Module2 /Lesson3</w:t>
    </w:r>
    <w:r w:rsidR="008A70AE">
      <w:rPr>
        <w:sz w:val="20"/>
        <w:szCs w:val="20"/>
      </w:rPr>
      <w:t xml:space="preserve"> </w:t>
    </w:r>
    <w:r w:rsidR="00DE2458">
      <w:rPr>
        <w:sz w:val="20"/>
        <w:szCs w:val="20"/>
      </w:rPr>
      <w:t xml:space="preserve">  </w:t>
    </w:r>
    <w:r w:rsidR="00DE2458">
      <w:rPr>
        <w:b/>
        <w:sz w:val="20"/>
        <w:szCs w:val="20"/>
      </w:rPr>
      <w:t>WRITTEN ASSIGNMENT</w:t>
    </w:r>
  </w:p>
  <w:p w:rsidR="00DE2458" w:rsidRPr="00DE2458" w:rsidRDefault="00DE2458" w:rsidP="00DE2458">
    <w:pPr>
      <w:pStyle w:val="Header"/>
      <w:jc w:val="center"/>
      <w:rPr>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64C"/>
    <w:multiLevelType w:val="hybridMultilevel"/>
    <w:tmpl w:val="C6A8D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44AEA"/>
    <w:multiLevelType w:val="hybridMultilevel"/>
    <w:tmpl w:val="5BCE79DA"/>
    <w:lvl w:ilvl="0" w:tplc="6B24DE9A">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3A5BE0"/>
    <w:multiLevelType w:val="hybridMultilevel"/>
    <w:tmpl w:val="B2B6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6671F9"/>
    <w:multiLevelType w:val="hybridMultilevel"/>
    <w:tmpl w:val="11AA1D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7C7D1911"/>
    <w:multiLevelType w:val="hybridMultilevel"/>
    <w:tmpl w:val="BB3EB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91475"/>
    <w:rsid w:val="000001AA"/>
    <w:rsid w:val="00006FB0"/>
    <w:rsid w:val="000253F6"/>
    <w:rsid w:val="000612C3"/>
    <w:rsid w:val="00081357"/>
    <w:rsid w:val="00097A1A"/>
    <w:rsid w:val="000A79E5"/>
    <w:rsid w:val="00100421"/>
    <w:rsid w:val="00105B9C"/>
    <w:rsid w:val="001231BF"/>
    <w:rsid w:val="001365B2"/>
    <w:rsid w:val="00144165"/>
    <w:rsid w:val="00154FCF"/>
    <w:rsid w:val="00156A00"/>
    <w:rsid w:val="00176B46"/>
    <w:rsid w:val="0018240C"/>
    <w:rsid w:val="001A07B8"/>
    <w:rsid w:val="001A07F6"/>
    <w:rsid w:val="001A7837"/>
    <w:rsid w:val="001B10C0"/>
    <w:rsid w:val="001D359F"/>
    <w:rsid w:val="001F771D"/>
    <w:rsid w:val="00214819"/>
    <w:rsid w:val="0023407A"/>
    <w:rsid w:val="002366F4"/>
    <w:rsid w:val="00242949"/>
    <w:rsid w:val="00260997"/>
    <w:rsid w:val="002908B8"/>
    <w:rsid w:val="00293298"/>
    <w:rsid w:val="00296AA1"/>
    <w:rsid w:val="002B1CD4"/>
    <w:rsid w:val="002C6DBE"/>
    <w:rsid w:val="002D5094"/>
    <w:rsid w:val="002F24DE"/>
    <w:rsid w:val="002F5B7A"/>
    <w:rsid w:val="00300233"/>
    <w:rsid w:val="00302931"/>
    <w:rsid w:val="00303E1E"/>
    <w:rsid w:val="00304F73"/>
    <w:rsid w:val="003B4B4C"/>
    <w:rsid w:val="003B7C47"/>
    <w:rsid w:val="003C2A57"/>
    <w:rsid w:val="003D1526"/>
    <w:rsid w:val="00451EB6"/>
    <w:rsid w:val="004832B5"/>
    <w:rsid w:val="00485957"/>
    <w:rsid w:val="0049731A"/>
    <w:rsid w:val="004A1F2A"/>
    <w:rsid w:val="004B6C48"/>
    <w:rsid w:val="004D098A"/>
    <w:rsid w:val="004D4E59"/>
    <w:rsid w:val="004F7FA1"/>
    <w:rsid w:val="00542D53"/>
    <w:rsid w:val="005603C9"/>
    <w:rsid w:val="00593518"/>
    <w:rsid w:val="00597382"/>
    <w:rsid w:val="00597565"/>
    <w:rsid w:val="005B338E"/>
    <w:rsid w:val="005D2A28"/>
    <w:rsid w:val="005F6DCF"/>
    <w:rsid w:val="00600646"/>
    <w:rsid w:val="006372BE"/>
    <w:rsid w:val="00642569"/>
    <w:rsid w:val="00650FEF"/>
    <w:rsid w:val="00674149"/>
    <w:rsid w:val="0067613B"/>
    <w:rsid w:val="006773DE"/>
    <w:rsid w:val="00690269"/>
    <w:rsid w:val="006A320E"/>
    <w:rsid w:val="006A5FC8"/>
    <w:rsid w:val="006A7E63"/>
    <w:rsid w:val="006C17FC"/>
    <w:rsid w:val="006D407F"/>
    <w:rsid w:val="006E2322"/>
    <w:rsid w:val="00704278"/>
    <w:rsid w:val="00716EFF"/>
    <w:rsid w:val="007337D4"/>
    <w:rsid w:val="00733EEB"/>
    <w:rsid w:val="00767544"/>
    <w:rsid w:val="007967F1"/>
    <w:rsid w:val="007C33A0"/>
    <w:rsid w:val="007D05B6"/>
    <w:rsid w:val="007D42A8"/>
    <w:rsid w:val="007D5898"/>
    <w:rsid w:val="007E165B"/>
    <w:rsid w:val="00806485"/>
    <w:rsid w:val="00807C56"/>
    <w:rsid w:val="008419F0"/>
    <w:rsid w:val="008455C0"/>
    <w:rsid w:val="008650C1"/>
    <w:rsid w:val="008679F3"/>
    <w:rsid w:val="00880AC1"/>
    <w:rsid w:val="00895F2B"/>
    <w:rsid w:val="008A70AE"/>
    <w:rsid w:val="008B0F68"/>
    <w:rsid w:val="008C1ACB"/>
    <w:rsid w:val="008C1B0F"/>
    <w:rsid w:val="008C6511"/>
    <w:rsid w:val="008D6AE2"/>
    <w:rsid w:val="008F1D35"/>
    <w:rsid w:val="008F1FC8"/>
    <w:rsid w:val="008F2094"/>
    <w:rsid w:val="008F4D24"/>
    <w:rsid w:val="00931A77"/>
    <w:rsid w:val="009509DB"/>
    <w:rsid w:val="00950B98"/>
    <w:rsid w:val="00965368"/>
    <w:rsid w:val="00991475"/>
    <w:rsid w:val="009B4A02"/>
    <w:rsid w:val="009D7A3C"/>
    <w:rsid w:val="009E28FC"/>
    <w:rsid w:val="00A06AAA"/>
    <w:rsid w:val="00A42C6C"/>
    <w:rsid w:val="00A675C7"/>
    <w:rsid w:val="00A708AE"/>
    <w:rsid w:val="00AA4BD1"/>
    <w:rsid w:val="00AC15BA"/>
    <w:rsid w:val="00AE4C5F"/>
    <w:rsid w:val="00AF3DD5"/>
    <w:rsid w:val="00B425E3"/>
    <w:rsid w:val="00B71466"/>
    <w:rsid w:val="00B954D1"/>
    <w:rsid w:val="00BA18A7"/>
    <w:rsid w:val="00BA1B58"/>
    <w:rsid w:val="00BB4E00"/>
    <w:rsid w:val="00BE46DC"/>
    <w:rsid w:val="00C15C57"/>
    <w:rsid w:val="00C24AC8"/>
    <w:rsid w:val="00C422A7"/>
    <w:rsid w:val="00C57B03"/>
    <w:rsid w:val="00C57D5E"/>
    <w:rsid w:val="00C83874"/>
    <w:rsid w:val="00C95E0E"/>
    <w:rsid w:val="00CA02E1"/>
    <w:rsid w:val="00CB5B6A"/>
    <w:rsid w:val="00CD181E"/>
    <w:rsid w:val="00CE6B86"/>
    <w:rsid w:val="00CF6981"/>
    <w:rsid w:val="00D006E8"/>
    <w:rsid w:val="00D0589F"/>
    <w:rsid w:val="00D1057C"/>
    <w:rsid w:val="00D27A46"/>
    <w:rsid w:val="00D45E30"/>
    <w:rsid w:val="00D9241F"/>
    <w:rsid w:val="00D94A6B"/>
    <w:rsid w:val="00D9578F"/>
    <w:rsid w:val="00D96C6C"/>
    <w:rsid w:val="00DA311F"/>
    <w:rsid w:val="00DD433C"/>
    <w:rsid w:val="00DD6209"/>
    <w:rsid w:val="00DD6D7B"/>
    <w:rsid w:val="00DE2458"/>
    <w:rsid w:val="00E0309B"/>
    <w:rsid w:val="00E21213"/>
    <w:rsid w:val="00E3431E"/>
    <w:rsid w:val="00E4147C"/>
    <w:rsid w:val="00E43411"/>
    <w:rsid w:val="00E4529D"/>
    <w:rsid w:val="00E63851"/>
    <w:rsid w:val="00E6503E"/>
    <w:rsid w:val="00E82510"/>
    <w:rsid w:val="00EA7623"/>
    <w:rsid w:val="00EC4246"/>
    <w:rsid w:val="00ED586E"/>
    <w:rsid w:val="00EE0798"/>
    <w:rsid w:val="00F01B68"/>
    <w:rsid w:val="00F2691A"/>
    <w:rsid w:val="00F27CEA"/>
    <w:rsid w:val="00F57315"/>
    <w:rsid w:val="00F70408"/>
    <w:rsid w:val="00F7644E"/>
    <w:rsid w:val="00F77065"/>
    <w:rsid w:val="00FB6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27"/>
        <o:r id="V:Rule2" type="connector" idref="#_x0000_s1045"/>
        <o:r id="V:Rule3" type="connector" idref="#_x0000_s1034"/>
        <o:r id="V:Rule4" type="connector" idref="#_x0000_s1041"/>
        <o:r id="V:Rule5" type="connector" idref="#_x0000_s1030"/>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mbr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E4147C"/>
    <w:rPr>
      <w:sz w:val="24"/>
      <w:szCs w:val="24"/>
    </w:rPr>
  </w:style>
  <w:style w:type="paragraph" w:styleId="Heading3">
    <w:name w:val="heading 3"/>
    <w:basedOn w:val="Normal"/>
    <w:link w:val="Heading3Char"/>
    <w:uiPriority w:val="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47C"/>
    <w:rPr>
      <w:rFonts w:ascii="Times" w:eastAsia="Cambria" w:hAnsi="Times" w:cs="Times New Roman"/>
      <w:b/>
      <w:sz w:val="27"/>
    </w:rPr>
  </w:style>
  <w:style w:type="table" w:styleId="TableGrid">
    <w:name w:val="Table Grid"/>
    <w:basedOn w:val="TableNormal"/>
    <w:uiPriority w:val="59"/>
    <w:rsid w:val="00DE24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E2458"/>
    <w:pPr>
      <w:tabs>
        <w:tab w:val="center" w:pos="4680"/>
        <w:tab w:val="right" w:pos="9360"/>
      </w:tabs>
    </w:pPr>
  </w:style>
  <w:style w:type="character" w:customStyle="1" w:styleId="HeaderChar">
    <w:name w:val="Header Char"/>
    <w:basedOn w:val="DefaultParagraphFont"/>
    <w:link w:val="Header"/>
    <w:uiPriority w:val="99"/>
    <w:semiHidden/>
    <w:rsid w:val="00DE2458"/>
    <w:rPr>
      <w:sz w:val="24"/>
      <w:szCs w:val="24"/>
    </w:rPr>
  </w:style>
  <w:style w:type="paragraph" w:styleId="Footer">
    <w:name w:val="footer"/>
    <w:basedOn w:val="Normal"/>
    <w:link w:val="FooterChar"/>
    <w:uiPriority w:val="99"/>
    <w:semiHidden/>
    <w:unhideWhenUsed/>
    <w:rsid w:val="00DE2458"/>
    <w:pPr>
      <w:tabs>
        <w:tab w:val="center" w:pos="4680"/>
        <w:tab w:val="right" w:pos="9360"/>
      </w:tabs>
    </w:pPr>
  </w:style>
  <w:style w:type="character" w:customStyle="1" w:styleId="FooterChar">
    <w:name w:val="Footer Char"/>
    <w:basedOn w:val="DefaultParagraphFont"/>
    <w:link w:val="Footer"/>
    <w:uiPriority w:val="99"/>
    <w:semiHidden/>
    <w:rsid w:val="00DE2458"/>
    <w:rPr>
      <w:sz w:val="24"/>
      <w:szCs w:val="24"/>
    </w:rPr>
  </w:style>
  <w:style w:type="paragraph" w:customStyle="1" w:styleId="Enspirebulletedtext">
    <w:name w:val="Enspire bulleted text"/>
    <w:basedOn w:val="Normal"/>
    <w:uiPriority w:val="99"/>
    <w:rsid w:val="008A70AE"/>
    <w:pPr>
      <w:numPr>
        <w:numId w:val="1"/>
      </w:numPr>
      <w:spacing w:after="100"/>
    </w:pPr>
    <w:rPr>
      <w:rFonts w:eastAsia="Times New Roman"/>
      <w:sz w:val="20"/>
    </w:rPr>
  </w:style>
  <w:style w:type="paragraph" w:styleId="ListParagraph">
    <w:name w:val="List Paragraph"/>
    <w:basedOn w:val="Normal"/>
    <w:uiPriority w:val="72"/>
    <w:qFormat/>
    <w:rsid w:val="008A70AE"/>
    <w:pPr>
      <w:ind w:left="720"/>
      <w:contextualSpacing/>
    </w:pPr>
  </w:style>
  <w:style w:type="paragraph" w:customStyle="1" w:styleId="EnspireBodyText">
    <w:name w:val="Enspire Body Text"/>
    <w:link w:val="EnspireBodyTextChar"/>
    <w:uiPriority w:val="99"/>
    <w:rsid w:val="004F7FA1"/>
    <w:pPr>
      <w:spacing w:line="288" w:lineRule="auto"/>
    </w:pPr>
    <w:rPr>
      <w:rFonts w:eastAsia="Times New Roman" w:cs="Arial"/>
      <w:bCs/>
      <w:szCs w:val="19"/>
    </w:rPr>
  </w:style>
  <w:style w:type="character" w:customStyle="1" w:styleId="EnspireBodyTextChar">
    <w:name w:val="Enspire Body Text Char"/>
    <w:basedOn w:val="DefaultParagraphFont"/>
    <w:link w:val="EnspireBodyText"/>
    <w:uiPriority w:val="99"/>
    <w:locked/>
    <w:rsid w:val="004F7FA1"/>
    <w:rPr>
      <w:rFonts w:eastAsia="Times New Roman" w:cs="Arial"/>
      <w:bCs/>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harnitski\Desktop\Discrete%20Analy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Discrete Analysis.dotx</Template>
  <TotalTime>1</TotalTime>
  <Pages>5</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Immaculata University</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ccharnitski</dc:creator>
  <cp:keywords/>
  <dc:description/>
  <cp:lastModifiedBy>ccharnitski</cp:lastModifiedBy>
  <cp:revision>2</cp:revision>
  <dcterms:created xsi:type="dcterms:W3CDTF">2012-02-03T03:19:00Z</dcterms:created>
  <dcterms:modified xsi:type="dcterms:W3CDTF">2012-02-03T03:19:00Z</dcterms:modified>
</cp:coreProperties>
</file>